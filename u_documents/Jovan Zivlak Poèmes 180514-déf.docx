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F27" w:rsidRPr="006C3288" w:rsidRDefault="00ED1F27">
      <w:pPr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>
      <w:pPr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>
      <w:pPr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>
      <w:pPr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Jovan Zivlak</w:t>
      </w:r>
    </w:p>
    <w:p w:rsidR="00ED1F27" w:rsidRPr="006C3288" w:rsidRDefault="00ED1F27" w:rsidP="00D2258A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LE ROI DES OIES</w:t>
      </w:r>
    </w:p>
    <w:p w:rsidR="00ED1F27" w:rsidRPr="006C3288" w:rsidRDefault="00ED1F27">
      <w:pPr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KRALJ GUSAKA</w:t>
      </w:r>
    </w:p>
    <w:p w:rsidR="00ED1F27" w:rsidRPr="006C3288" w:rsidRDefault="00ED1F27">
      <w:pPr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>
      <w:pPr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75EF5">
      <w:pPr>
        <w:rPr>
          <w:rFonts w:ascii="Times New Roman" w:hAnsi="Times New Roman"/>
          <w:i/>
          <w:sz w:val="24"/>
          <w:szCs w:val="24"/>
          <w:lang w:val="fr-FR"/>
        </w:rPr>
      </w:pPr>
      <w:r w:rsidRPr="006C3288">
        <w:rPr>
          <w:rFonts w:ascii="Times New Roman" w:hAnsi="Times New Roman"/>
          <w:i/>
          <w:sz w:val="24"/>
          <w:szCs w:val="24"/>
          <w:lang w:val="fr-FR"/>
        </w:rPr>
        <w:t>Poèmes traduits du serbe par Tanja Pekic et Jean Portante</w:t>
      </w:r>
    </w:p>
    <w:p w:rsidR="00ED1F27" w:rsidRPr="006C3288" w:rsidRDefault="00ED1F27">
      <w:pPr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>
      <w:pPr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>
      <w:pPr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>
      <w:pPr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>
      <w:pPr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>
      <w:pPr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>
      <w:pPr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>
      <w:pPr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>
      <w:pPr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>
      <w:pPr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>
      <w:pPr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>
      <w:pPr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>
      <w:pPr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>
      <w:pPr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>
      <w:pPr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>
      <w:pPr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>
      <w:pPr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>
      <w:pPr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>
      <w:pPr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>
      <w:pPr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75EF5">
      <w:pPr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DÉJEUNER DIVIN DONC</w:t>
      </w:r>
    </w:p>
    <w:p w:rsidR="00ED1F27" w:rsidRPr="006C3288" w:rsidRDefault="00ED1F27" w:rsidP="00275EF5">
      <w:pPr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75EF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je me suis privé de l’effort</w:t>
      </w:r>
    </w:p>
    <w:p w:rsidR="00ED1F27" w:rsidRPr="006C3288" w:rsidRDefault="00ED1F27" w:rsidP="00275EF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prouver la totalité de l’existence.</w:t>
      </w:r>
    </w:p>
    <w:p w:rsidR="00ED1F27" w:rsidRPr="006C3288" w:rsidRDefault="00ED1F27" w:rsidP="00275EF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la clé tourne et grince</w:t>
      </w:r>
    </w:p>
    <w:p w:rsidR="00ED1F27" w:rsidRPr="006C3288" w:rsidRDefault="00ED1F27" w:rsidP="00275EF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dans la serrure. un cliquetis comme quand tu frappes d’une cuillère</w:t>
      </w:r>
    </w:p>
    <w:p w:rsidR="00ED1F27" w:rsidRPr="006C3288" w:rsidRDefault="00ED1F27" w:rsidP="00275EF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le bord de l’assiette. l’existence</w:t>
      </w:r>
    </w:p>
    <w:p w:rsidR="00ED1F27" w:rsidRPr="006C3288" w:rsidRDefault="00ED1F27" w:rsidP="00275EF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la vie</w:t>
      </w:r>
    </w:p>
    <w:p w:rsidR="00ED1F27" w:rsidRPr="006C3288" w:rsidRDefault="00ED1F27" w:rsidP="00275EF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l’être</w:t>
      </w:r>
    </w:p>
    <w:p w:rsidR="00ED1F27" w:rsidRPr="006C3288" w:rsidRDefault="00ED1F27" w:rsidP="00275EF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tout ça est sans ambiguïté et </w:t>
      </w:r>
    </w:p>
    <w:p w:rsidR="00ED1F27" w:rsidRPr="006C3288" w:rsidRDefault="00ED1F27" w:rsidP="00275EF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d’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une transparence infiniment pure. il suffit </w:t>
      </w:r>
    </w:p>
    <w:p w:rsidR="00ED1F27" w:rsidRPr="006C3288" w:rsidRDefault="00ED1F27" w:rsidP="00275EF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dire j’existe même sans adjectifs merveilleux.</w:t>
      </w:r>
    </w:p>
    <w:p w:rsidR="00ED1F27" w:rsidRPr="006C3288" w:rsidRDefault="00ED1F27" w:rsidP="00275EF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au loin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la forêt frémit et parle </w:t>
      </w:r>
    </w:p>
    <w:p w:rsidR="00ED1F27" w:rsidRPr="006C3288" w:rsidRDefault="00ED1F27" w:rsidP="00275EF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dans des langues diverses. seule la surdité ne peut pas </w:t>
      </w:r>
    </w:p>
    <w:p w:rsidR="00ED1F27" w:rsidRPr="006C3288" w:rsidRDefault="00ED1F27" w:rsidP="00275EF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comprendre le discours fluide pendant le repas</w:t>
      </w:r>
    </w:p>
    <w:p w:rsidR="00ED1F27" w:rsidRPr="006C3288" w:rsidRDefault="00ED1F27" w:rsidP="00275EF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quand les couverts durs renouvellent </w:t>
      </w:r>
    </w:p>
    <w:p w:rsidR="00ED1F27" w:rsidRPr="006C3288" w:rsidRDefault="00ED1F27" w:rsidP="00275EF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le cliquetis essentiel. donc</w:t>
      </w:r>
    </w:p>
    <w:p w:rsidR="00ED1F27" w:rsidRPr="006C3288" w:rsidRDefault="00ED1F27" w:rsidP="00275EF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une taupe vermille la terre</w:t>
      </w:r>
    </w:p>
    <w:p w:rsidR="00ED1F27" w:rsidRPr="006C3288" w:rsidRDefault="00ED1F27" w:rsidP="00275EF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déjeuner divin</w:t>
      </w:r>
    </w:p>
    <w:p w:rsidR="00ED1F27" w:rsidRPr="006C3288" w:rsidRDefault="00ED1F27" w:rsidP="00275EF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lois magnifiques</w:t>
      </w:r>
    </w:p>
    <w:p w:rsidR="00ED1F27" w:rsidRPr="006C3288" w:rsidRDefault="00ED1F27" w:rsidP="00275EF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livres</w:t>
      </w:r>
    </w:p>
    <w:p w:rsidR="00ED1F27" w:rsidRPr="006C3288" w:rsidRDefault="00ED1F27" w:rsidP="00275EF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ciseaux</w:t>
      </w:r>
    </w:p>
    <w:p w:rsidR="00ED1F27" w:rsidRPr="006C3288" w:rsidRDefault="00ED1F27" w:rsidP="00275EF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exercices d’anatomie. la voix du peuple immortel</w:t>
      </w:r>
    </w:p>
    <w:p w:rsidR="00ED1F27" w:rsidRPr="006C3288" w:rsidRDefault="00ED1F27" w:rsidP="00275EF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se multiplie et tombe sur moi</w:t>
      </w:r>
    </w:p>
    <w:p w:rsidR="00ED1F27" w:rsidRPr="006C3288" w:rsidRDefault="00ED1F27" w:rsidP="00275EF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comme la poussière.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5C5125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br w:type="column"/>
        <w:t>DAKLE BOGOVSKI RUČAK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lišio sam se napora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da dokazujem sveopšte postojanje.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ključ se okreće i škripi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u bravi. zveket kao kad udariš kašikom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 ivicu tanjira. postojanje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život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biće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sve je to nedvosmisleno i kao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prozirnost beskrajna čisto. dovoljno je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reći postojim i bez prideva krasnih.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šuma u daljini drhturi i mnogovrsnim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jezikom zbori. samo gluvoća ne može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da shvati tečan govor za obedom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gde tvrdi pribor suštastveni zveket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obnavlja. dakle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krtica zemlju rije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bogovski ručak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veličanstveni zakoni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knjige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makaze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vežbe iz anatomije. glas besmrtnog naroda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umnožava se i pada po meni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kao prašina.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br w:type="column"/>
        <w:t>JOYEUSEMENT À UN ÉVÉNEMENT LIÉ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sur les fondations de ceci ou cela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il faudrait continuer de construire.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par exemple un mur </w:t>
      </w:r>
      <w:r>
        <w:rPr>
          <w:rFonts w:ascii="Times New Roman" w:hAnsi="Times New Roman"/>
          <w:sz w:val="24"/>
          <w:szCs w:val="24"/>
          <w:lang w:val="fr-FR"/>
        </w:rPr>
        <w:t>qui se lève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verticalement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au-dessus de la surface du sol.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sans gaspillage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légèrement avec confiance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brique sur brique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une mélange de ciment de chaux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langue. empiler</w:t>
      </w:r>
      <w:r w:rsidRPr="006C3288">
        <w:rPr>
          <w:rFonts w:ascii="Times New Roman" w:hAnsi="Times New Roman"/>
          <w:color w:val="FF0000"/>
          <w:sz w:val="24"/>
          <w:szCs w:val="24"/>
          <w:lang w:val="fr-FR"/>
        </w:rPr>
        <w:t xml:space="preserve"> </w:t>
      </w:r>
      <w:r w:rsidRPr="006C3288">
        <w:rPr>
          <w:rFonts w:ascii="Times New Roman" w:hAnsi="Times New Roman"/>
          <w:sz w:val="24"/>
          <w:szCs w:val="24"/>
          <w:lang w:val="fr-FR"/>
        </w:rPr>
        <w:t>lancée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color w:val="FF0000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après lancée 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lever le regard vers ce qui monte plus haut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sous une ligne tracée par un crayon </w:t>
      </w:r>
    </w:p>
    <w:p w:rsidR="00ED1F27" w:rsidRPr="006C3288" w:rsidRDefault="00ED1F27" w:rsidP="007136C2">
      <w:pPr>
        <w:pStyle w:val="NoSpacing"/>
        <w:tabs>
          <w:tab w:val="left" w:pos="5145"/>
        </w:tabs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plomb. ça c’est la maison.</w:t>
      </w:r>
    </w:p>
    <w:p w:rsidR="00ED1F27" w:rsidRPr="006C3288" w:rsidRDefault="00ED1F27" w:rsidP="007136C2">
      <w:pPr>
        <w:pStyle w:val="NoSpacing"/>
        <w:tabs>
          <w:tab w:val="left" w:pos="5145"/>
        </w:tabs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je me couche enroulé dans un drap : la chaleur</w:t>
      </w:r>
    </w:p>
    <w:p w:rsidR="00ED1F27" w:rsidRPr="006C3288" w:rsidRDefault="00ED1F27" w:rsidP="007136C2">
      <w:pPr>
        <w:pStyle w:val="NoSpacing"/>
        <w:tabs>
          <w:tab w:val="left" w:pos="5145"/>
        </w:tabs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la connaissance. moi je peux </w:t>
      </w:r>
    </w:p>
    <w:p w:rsidR="00ED1F27" w:rsidRPr="006C3288" w:rsidRDefault="00ED1F27" w:rsidP="007136C2">
      <w:pPr>
        <w:pStyle w:val="NoSpacing"/>
        <w:tabs>
          <w:tab w:val="left" w:pos="5145"/>
        </w:tabs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descendre là-bas. me promener. observer</w:t>
      </w:r>
    </w:p>
    <w:p w:rsidR="00ED1F27" w:rsidRPr="006C3288" w:rsidRDefault="00ED1F27" w:rsidP="007136C2">
      <w:pPr>
        <w:pStyle w:val="NoSpacing"/>
        <w:tabs>
          <w:tab w:val="left" w:pos="5145"/>
        </w:tabs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la vie etc. </w:t>
      </w:r>
    </w:p>
    <w:p w:rsidR="00ED1F27" w:rsidRPr="006C3288" w:rsidRDefault="00ED1F27" w:rsidP="007136C2">
      <w:pPr>
        <w:pStyle w:val="NoSpacing"/>
        <w:tabs>
          <w:tab w:val="left" w:pos="5145"/>
        </w:tabs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mais le morceau de sucre se dissout</w:t>
      </w:r>
    </w:p>
    <w:p w:rsidR="00ED1F27" w:rsidRPr="006C3288" w:rsidRDefault="00ED1F27" w:rsidP="007136C2">
      <w:pPr>
        <w:pStyle w:val="NoSpacing"/>
        <w:tabs>
          <w:tab w:val="left" w:pos="5145"/>
        </w:tabs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l’eau bout. </w:t>
      </w:r>
    </w:p>
    <w:p w:rsidR="00ED1F27" w:rsidRPr="006C3288" w:rsidRDefault="00ED1F27" w:rsidP="007136C2">
      <w:pPr>
        <w:pStyle w:val="NoSpacing"/>
        <w:tabs>
          <w:tab w:val="left" w:pos="5145"/>
        </w:tabs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joyeusement à un événement lié</w:t>
      </w:r>
    </w:p>
    <w:p w:rsidR="00ED1F27" w:rsidRPr="006C3288" w:rsidRDefault="00ED1F27" w:rsidP="007136C2">
      <w:pPr>
        <w:pStyle w:val="NoSpacing"/>
        <w:tabs>
          <w:tab w:val="left" w:pos="5145"/>
        </w:tabs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je ne bouge pas.</w:t>
      </w:r>
    </w:p>
    <w:p w:rsidR="00ED1F27" w:rsidRPr="006C3288" w:rsidRDefault="00ED1F27" w:rsidP="007136C2">
      <w:pPr>
        <w:pStyle w:val="NoSpacing"/>
        <w:tabs>
          <w:tab w:val="left" w:pos="5145"/>
        </w:tabs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7136C2">
      <w:pPr>
        <w:pStyle w:val="NoSpacing"/>
        <w:tabs>
          <w:tab w:val="left" w:pos="5145"/>
        </w:tabs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ab/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5C5125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br w:type="column"/>
        <w:t>RADOSNO ZA DOGAĐAJ VEZAN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na temeljima ovog i onog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trebalo bi nastaviti gradnju.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recimo zid vertikalno uzdignut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nad linijom tla.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nimalo rasipnički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lagano s pouzdanjem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opeku na opeku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mešavinu cementa kreča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jezika. nizati zamah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na zamah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uzdizati vid na veću visinu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pod crtu povučenu grafitnom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olovkom. to je dom.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ležim uvijen u plahtu: toplina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znanje. što se mene tiče mogu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sići dole. prošetati. osmotriti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život itd.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ali kocka šećera se rastvara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 voda vri.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radosno za događaj vezan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ja se ne pomeram.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br w:type="column"/>
        <w:t>UN JOUR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on dit que le chanceux est parti et ne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reviendra pas (si jamais il revenait). ah c’est ainsi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qu’on nourrit la petite terre. qu’on abreuve la pelouse.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qu’on renforce le renforcé. et qu’est donc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le départ sinon trahison. sinon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faire taire la bouche qui s’est jadis préparée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en serrant le porte-cigarette (par exemple)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à livrer brusquement devant vous une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éternité toute personnelle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dans un soi-disant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après-midi hivernal. et maintenant celui qui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était jusqu’à il y a peu quelqu’un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de tout à fait inconstant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n’inhale et n’exhale pas et apparemment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 ne goûtera plus pendant longtemps à cette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absence incertaine de sang-froid. et il paraît que je pourrais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être sûr que l’un de nous deux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n’est pas certain de l’inviolabilité de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ce désespoir. un jour. un jour. comme si ça ne nous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touchait pas également.                                                                                                  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5C5125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5C5125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5C5125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br w:type="column"/>
        <w:t>JEDANPUT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srećnik je vele otišao i neće se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vratiti (da li nikad više). ah tako se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podupire zemljica. napaja trava. tako se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učvršćuje učvršćeno. i šta je onda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odlaženje ako ne izneveravanje. ako ne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ućutkivanje ustiju koja su se nekad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stišćući cigaršpic (npr) pripravljala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da iznenadno pred vas izruče jednu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sasvim ličnu večnost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u recimo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zimsko popodne. i sad onaj koji je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donedavno bio neko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sasvim nepostojan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ne udiše i ne izdiše i po svemu sudeći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zadugo više neće iskušavati to nejasno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odsustvo pribranosti. i čini se da mogu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biti siguran da jedan od nas dvojice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nije načisto s neprikosnovenošću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tog očaja. jedanput. jedanput. kao da nas</w:t>
      </w:r>
    </w:p>
    <w:p w:rsidR="00ED1F27" w:rsidRPr="006C3288" w:rsidRDefault="00ED1F27" w:rsidP="005C512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to jednako ne pogađa.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br w:type="column"/>
        <w:t>VERGE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color w:val="FF0000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mettons-nous enfin d’accord</w:t>
      </w:r>
      <w:r w:rsidRPr="006C3288">
        <w:rPr>
          <w:rFonts w:ascii="Times New Roman" w:hAnsi="Times New Roman"/>
          <w:color w:val="FF0000"/>
          <w:sz w:val="24"/>
          <w:szCs w:val="24"/>
          <w:lang w:val="fr-FR"/>
        </w:rPr>
        <w:t xml:space="preserve">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sur tout ce que nous avons sagement tu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sur ce qui se cachait derrière l’oreille comme un lichen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color w:val="FF0000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dans des coins ombragés. mettons-nous d’accord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expliquons l’un à l’autre en quoi consiste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la droiture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où se cache l’espoir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qui restreint notre aboiement sous les nuages flous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qui sera le sage qui dans le marc de raisin</w:t>
      </w:r>
      <w:r w:rsidRPr="006C3288">
        <w:rPr>
          <w:rFonts w:ascii="Times New Roman" w:hAnsi="Times New Roman"/>
          <w:color w:val="FF0000"/>
          <w:sz w:val="24"/>
          <w:szCs w:val="24"/>
          <w:lang w:val="fr-FR"/>
        </w:rPr>
        <w:t xml:space="preserve"> 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creusera le mot brisant toutes les portes.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mettons-nous d’accord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pour piailler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pour appeler un groupe de corbeaux qui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sait quel désastre le frappera demain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notre bouche s’envole un fusil dépeçant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l’essence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faisant taire l’espoir d’un favori du haut-parleur public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écoutons l’âme sombre qui découle de l’oubli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qui remue sous les coups de la jeune verge du père infini.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mettons-nous d’accord</w:t>
      </w:r>
      <w:r w:rsidRPr="006C3288">
        <w:rPr>
          <w:rFonts w:ascii="Times New Roman" w:hAnsi="Times New Roman"/>
          <w:color w:val="FF0000"/>
          <w:sz w:val="24"/>
          <w:szCs w:val="24"/>
          <w:lang w:val="fr-FR"/>
        </w:rPr>
        <w:t xml:space="preserve"> 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sur l’amour que tu mâches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dans la bouche brûlée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sur la mort céleste qui dans ses doigts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durs fait tourner une descendance silencieuse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color w:val="FF0000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mettons-nous d’accord.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mais n’oublie pas pendant que tu regardes dans une épicerie les bras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bleus d’une jeune mère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pourquoi tu es ici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qui t’a envoyé.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br w:type="column"/>
        <w:t>ŠIBA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najzad da se dogovorimo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 svemu što smo mudro prećutkivali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što se sklanjalo iza uha poput lišaja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u senovitim zakucima. da se dogovorimo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da jedan drugom objasnimo u čemu je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pravica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gde se krije nada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ko sapinje naš lavež pod mutnim oblacima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 ko će biti premudri koji će iz komina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iskopati reč što probija sva vrata.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da se dogovorimo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da zakreštimo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jato gavranova koje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zna kakva će ga sutra zadesiti nepogoda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iz usta naših da poleti sačma da raskomada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suštastvo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da utiša nadu miljenika iz javnog zvučnika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poslušajmo tamnu dušu što se glasi iz zaborava</w:t>
      </w:r>
    </w:p>
    <w:p w:rsidR="00ED1F27" w:rsidRPr="006C3288" w:rsidRDefault="00ED1F27" w:rsidP="002D089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što vrpolji se pod mladom šibom beskonačnog oca.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da se dogovorimo o ljubavi koju žvaćeš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nagorelim ustima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 nebeskoj smrti što tvrdim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prstima prevrće nemušto potomstvo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da se dogovorimo.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ali ne zaboravi dok u dragstoru posmatraš modre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mišice mlade majke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zašto si tu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 ko te je poslao.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br w:type="column"/>
        <w:t>VAGABOND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allons-nous percer le secret de l’épellation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des mots. la doctrine qui se couvre de n’importe quoi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veut frapper au visage (il y en a encore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qui vont verser des larmes à cause de cela).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va-t-on te voir un jour verbe dur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toi qui disparais à travers l’horreur du temps.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le peuple est occupé à ses travaux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qui peut encore croire à la grande promesse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espérer l’impossible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rêver les yeux ouverts : un voleur. un brigand.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un imposteur.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un vagabond sans abri qui marche à grands pas.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des chasseurs d’hommes : un durcisseur de foi muni d’un dard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longue portée qui va pénétrer dans le cœur chaud.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bois qui brûles sur ta propre braise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de la profondeur </w:t>
      </w:r>
      <w:r>
        <w:rPr>
          <w:rFonts w:ascii="Times New Roman" w:hAnsi="Times New Roman"/>
          <w:sz w:val="24"/>
          <w:szCs w:val="24"/>
          <w:lang w:val="fr-FR"/>
        </w:rPr>
        <w:t>ne surgit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ni femme adultère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ni malfaiteur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ni usurier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ni la moindre obscurité. et à quoi bon les questions quand celui qui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s’est abaissé ne va chanter avec personne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il ne va même jamais jeter des pièces au visage de personne.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br w:type="column"/>
        <w:t>SKITAČ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hoćemo li razrešiti tajnu sricanja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reči. nauk što se ogrće bilo čim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 hoće da udari posred lica (još ima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onih kojima će zbog toga suze poteći).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hoćemo li te jednom ugledati tvrdi glagole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što zamičeš kroz stravu vremena.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narod je zabavljen svojim poslovima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 ko još da veruje velikom obećanju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ko da se nada nemogućem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da sanja otvorenih očiju: lopov. razbojnik.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varalica.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skitač bezdomni što grabi napred.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lovac na ljude: utvrđivač vere sa dalekometnim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žalcem što će da se urine u vrelo srce.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građo što goriš na sopstvenoj žeravici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iz dubine ne izranja ni preljubnica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ni zlikovac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ni lihvar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ni sićušna tmica. i čemu pitanja kad onaj što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je sišao ni sa kim neće zapevati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niti će ikad ikom sitan novac bacati u lice.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br w:type="column"/>
        <w:t xml:space="preserve">LE THALER   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tu as trente ans. on peut dire quelques années de plus.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tellement de choses. tu as vécu ceci. cela. et maintenant tu es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enfin pour la énième fois ici. et ainsi on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dira : trop périlleusement. pas assez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excitant etc. est-ce que c’est tout pour tout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ce temps. en réalité : ça devrait être incomparablement</w:t>
      </w:r>
    </w:p>
    <w:p w:rsidR="00ED1F27" w:rsidRPr="006C3288" w:rsidRDefault="00ED1F27" w:rsidP="00BF67BC">
      <w:pPr>
        <w:pStyle w:val="NoSpacing"/>
        <w:rPr>
          <w:rStyle w:val="hps"/>
        </w:rPr>
      </w:pPr>
      <w:r>
        <w:rPr>
          <w:rFonts w:ascii="Times New Roman" w:hAnsi="Times New Roman"/>
          <w:sz w:val="24"/>
          <w:szCs w:val="24"/>
          <w:lang w:val="fr-FR"/>
        </w:rPr>
        <w:t>plus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. </w:t>
      </w:r>
      <w:r w:rsidRPr="006C3288">
        <w:rPr>
          <w:rStyle w:val="hps"/>
          <w:rFonts w:ascii="Times New Roman" w:hAnsi="Times New Roman"/>
          <w:sz w:val="24"/>
          <w:szCs w:val="24"/>
          <w:lang w:val="fr-FR"/>
        </w:rPr>
        <w:t>qu'ai-je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6C3288">
        <w:rPr>
          <w:rStyle w:val="hps"/>
          <w:rFonts w:ascii="Times New Roman" w:hAnsi="Times New Roman"/>
          <w:sz w:val="24"/>
          <w:szCs w:val="24"/>
          <w:lang w:val="fr-FR"/>
        </w:rPr>
        <w:t>fait de mal</w:t>
      </w:r>
    </w:p>
    <w:p w:rsidR="00ED1F27" w:rsidRPr="006C3288" w:rsidRDefault="00ED1F27" w:rsidP="00BF67BC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sz w:val="24"/>
          <w:szCs w:val="24"/>
          <w:lang w:val="fr-FR"/>
        </w:rPr>
        <w:t>si on peut savoir. et qui est en général responsable.</w:t>
      </w:r>
    </w:p>
    <w:p w:rsidR="00ED1F27" w:rsidRPr="006C3288" w:rsidRDefault="00ED1F27" w:rsidP="00BF67BC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sz w:val="24"/>
          <w:szCs w:val="24"/>
          <w:lang w:val="fr-FR"/>
        </w:rPr>
        <w:t>mais la question qui creuse ton cœur (par exemple)</w:t>
      </w:r>
    </w:p>
    <w:p w:rsidR="00ED1F27" w:rsidRPr="006C3288" w:rsidRDefault="00ED1F27" w:rsidP="00BF67BC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sz w:val="24"/>
          <w:szCs w:val="24"/>
          <w:lang w:val="fr-FR"/>
        </w:rPr>
        <w:t>ne creuse pas des portes fermées. et quoi faire maintenant.</w:t>
      </w:r>
    </w:p>
    <w:p w:rsidR="00ED1F27" w:rsidRPr="006C3288" w:rsidRDefault="00ED1F27" w:rsidP="00BF67BC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sz w:val="24"/>
          <w:szCs w:val="24"/>
          <w:lang w:val="fr-FR"/>
        </w:rPr>
        <w:t>passer le jour à veiller misérablement.</w:t>
      </w:r>
    </w:p>
    <w:p w:rsidR="00ED1F27" w:rsidRPr="006C3288" w:rsidRDefault="00ED1F27" w:rsidP="00BF67BC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sz w:val="24"/>
          <w:szCs w:val="24"/>
          <w:lang w:val="fr-FR"/>
        </w:rPr>
        <w:t>si quelqu’un va se le demander ce ne sera pas toi.</w:t>
      </w:r>
    </w:p>
    <w:p w:rsidR="00ED1F27" w:rsidRPr="006C3288" w:rsidRDefault="00ED1F27" w:rsidP="00BF67BC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sz w:val="24"/>
          <w:szCs w:val="24"/>
          <w:lang w:val="fr-FR"/>
        </w:rPr>
        <w:t>car on peut s’abaisser encore plus.</w:t>
      </w:r>
    </w:p>
    <w:p w:rsidR="00ED1F27" w:rsidRPr="006C3288" w:rsidRDefault="00ED1F27" w:rsidP="00BF67BC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sz w:val="24"/>
          <w:szCs w:val="24"/>
          <w:lang w:val="fr-FR"/>
        </w:rPr>
        <w:t xml:space="preserve">le thaler se déplace de bourse en bourse et </w:t>
      </w:r>
      <w:r>
        <w:rPr>
          <w:rStyle w:val="hps"/>
          <w:rFonts w:ascii="Times New Roman" w:hAnsi="Times New Roman"/>
          <w:sz w:val="24"/>
          <w:szCs w:val="24"/>
          <w:lang w:val="fr-FR"/>
        </w:rPr>
        <w:t>que peut-on</w:t>
      </w:r>
      <w:r w:rsidRPr="006C3288">
        <w:rPr>
          <w:rStyle w:val="hps"/>
          <w:rFonts w:ascii="Times New Roman" w:hAnsi="Times New Roman"/>
          <w:sz w:val="24"/>
          <w:szCs w:val="24"/>
          <w:lang w:val="fr-FR"/>
        </w:rPr>
        <w:t xml:space="preserve"> </w:t>
      </w:r>
    </w:p>
    <w:p w:rsidR="00ED1F27" w:rsidRPr="006C3288" w:rsidRDefault="00ED1F27" w:rsidP="00BF67BC">
      <w:pPr>
        <w:pStyle w:val="NoSpacing"/>
        <w:rPr>
          <w:rStyle w:val="hps"/>
        </w:rPr>
      </w:pPr>
      <w:r>
        <w:rPr>
          <w:rStyle w:val="hps"/>
          <w:rFonts w:ascii="Times New Roman" w:hAnsi="Times New Roman"/>
          <w:sz w:val="24"/>
          <w:szCs w:val="24"/>
          <w:lang w:val="fr-FR"/>
        </w:rPr>
        <w:t>y faire</w:t>
      </w:r>
      <w:r w:rsidRPr="006C3288">
        <w:rPr>
          <w:rStyle w:val="hps"/>
          <w:rFonts w:ascii="Times New Roman" w:hAnsi="Times New Roman"/>
          <w:sz w:val="24"/>
          <w:szCs w:val="24"/>
          <w:lang w:val="fr-FR"/>
        </w:rPr>
        <w:t>. donc</w:t>
      </w:r>
    </w:p>
    <w:p w:rsidR="00ED1F27" w:rsidRPr="006C3288" w:rsidRDefault="00ED1F27" w:rsidP="00BF67BC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sz w:val="24"/>
          <w:szCs w:val="24"/>
          <w:lang w:val="fr-FR"/>
        </w:rPr>
        <w:t>peut-on savoir ce dont tu as besoin. tu connais tant</w:t>
      </w:r>
    </w:p>
    <w:p w:rsidR="00ED1F27" w:rsidRPr="006C3288" w:rsidRDefault="00ED1F27" w:rsidP="00BF67BC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sz w:val="24"/>
          <w:szCs w:val="24"/>
          <w:lang w:val="fr-FR"/>
        </w:rPr>
        <w:t xml:space="preserve">de choses que tu iras tout droit au diable.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br w:type="column"/>
        <w:t>TALIR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imaš trideset. nešto više recimo.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toliko toga. prošao ovo. ono. i sad si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konačno po ko zna koji put tu. i tako će se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reći: previše vratolomno. nedovoljno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uzbudljivo itd. da li je to sve za toliko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vremena. zapravo: moralo je biti neuporedivo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bolje. u čemu sam pogrešio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ako se sme znati. i ko je uopšte odgovoran.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ali pitanje koje dubi tvoje srce (npr)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ne dubi zatvorena vrata. i šta sad.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zar da se s jadom probdije dan.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a ako će ko da se pita to nećeš biti ti.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jer može se spustiti još niže.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talir se seli iz kese u kesu i šta da se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učini s tim. dakle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može li se znati sve što ti treba. znaš toliko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toga da ćeš sasvim slobodno otići do đavola.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br w:type="column"/>
        <w:t>LE PERROQUET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 répète l’histoire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 prend de la nourriture : des graines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d’une écuelle éclatante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de la viande brune </w:t>
      </w:r>
      <w:r>
        <w:rPr>
          <w:rFonts w:ascii="Times New Roman" w:hAnsi="Times New Roman"/>
          <w:sz w:val="24"/>
          <w:szCs w:val="24"/>
          <w:lang w:val="fr-FR"/>
        </w:rPr>
        <w:t>dont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s’exhale la peste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l’eau qui coule du petit corps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sans cerceau. cette pauvre créature qui crie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indistinctement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que veut-elle dire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qui veut-elle avertir.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elle ouvre la bouche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lève les petites ailes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une langue que je ne saurais comprendre.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mais lorsqu’elle halète couchée sur le côté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en égrenant l’air sec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qu’elle frémit sous les coups de l’âme traître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je sais que nous chantons la même chanson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le perroquet et moi.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br w:type="column"/>
        <w:t>PAPAGAJ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on ponavlja istoriju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uzima hranu: zrnevlje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iz bleštave zdele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tamno meso iz kog se podiže pošast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vodu koja oticaše iz razobručenog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telašca. siroti stvor što kričaše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nerazgovetno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šta li je hteo izreći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koga li je želeo opomenuti.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otvarao je usta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podizao krilca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jezik koji nisam mogao razumeti.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ali dok je izvaljen na bok dahtao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kruneći suvi vazduh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treperio pod udarima izdajničke duše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znao sam da pevamo istu pesmu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on i ja.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br w:type="column"/>
        <w:t>LE CHAT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d’innombrables fois j’ai vu cet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être : comme il disparaissait dans un coin.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comme il s’étendait en ouvrant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les mâchoires sur un tapis mou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se retirait silencieusement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en flottant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dans la bouche de l’obscurité. et chaque comparaison </w:t>
      </w:r>
    </w:p>
    <w:p w:rsidR="00ED1F27" w:rsidRPr="006C3288" w:rsidRDefault="00ED1F27" w:rsidP="004C73F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était sur des pieds d’argile quand je tentais</w:t>
      </w:r>
    </w:p>
    <w:p w:rsidR="00ED1F27" w:rsidRPr="006C3288" w:rsidRDefault="00ED1F27" w:rsidP="004C73F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le secret de sa réduction.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il est quelqu’un. il est quelque chose. et plus je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circulais dans l’obscurité des apparences plus il s’obstinait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à devenir lui-même. car </w:t>
      </w:r>
      <w:r>
        <w:rPr>
          <w:rFonts w:ascii="Times New Roman" w:hAnsi="Times New Roman"/>
          <w:sz w:val="24"/>
          <w:szCs w:val="24"/>
          <w:lang w:val="fr-FR"/>
        </w:rPr>
        <w:t>il avait beau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être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autre chose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son dieu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en sautant vite par-dessus le seuil</w:t>
      </w:r>
    </w:p>
    <w:p w:rsidR="00ED1F27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clignant </w:t>
      </w:r>
      <w:r>
        <w:rPr>
          <w:rFonts w:ascii="Times New Roman" w:hAnsi="Times New Roman"/>
          <w:sz w:val="24"/>
          <w:szCs w:val="24"/>
          <w:lang w:val="fr-FR"/>
        </w:rPr>
        <w:t xml:space="preserve">malignement 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de l’œil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m’a remis tout de suite à l’endroit d’où je suis parti.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 est lui-même. il n’est que lui. y a-t-il un mot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plus sacré qui touche et trahisse en même temps. y a-t-il une pensée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plus gaie du monde. il est lui-même. il n’est que lui.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qui suis-je ma chère bête. sainteté</w:t>
      </w:r>
      <w:r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toi </w:t>
      </w:r>
      <w:r>
        <w:rPr>
          <w:rFonts w:ascii="Times New Roman" w:hAnsi="Times New Roman"/>
          <w:sz w:val="24"/>
          <w:szCs w:val="24"/>
          <w:lang w:val="fr-FR"/>
        </w:rPr>
        <w:t>qui brûles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chaque langue </w:t>
      </w:r>
      <w:r>
        <w:rPr>
          <w:rFonts w:ascii="Times New Roman" w:hAnsi="Times New Roman"/>
          <w:sz w:val="24"/>
          <w:szCs w:val="24"/>
          <w:lang w:val="fr-FR"/>
        </w:rPr>
        <w:t>voulant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récupérer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son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immesurable ardeur </w:t>
      </w:r>
      <w:r>
        <w:rPr>
          <w:rFonts w:ascii="Times New Roman" w:hAnsi="Times New Roman"/>
          <w:sz w:val="24"/>
          <w:szCs w:val="24"/>
          <w:lang w:val="fr-FR"/>
        </w:rPr>
        <w:t>qui suis-je sinon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le questionneur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dont le visage disparaît dans tes yeux.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br w:type="column"/>
        <w:t>MAČKA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bezbroj puta video sam to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biće: kako nestaje iza ugla.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kako se proteže otvarajući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čeljusti na mekom sagu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kako se nečujno povlači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lelujajući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u usta tame. i svaka je poredba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stajala na staklenim nogama kad god sam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iskušavao tajnu njene svodivosti.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ona je neko. ona je nešto. i što sam više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kružio u tmici predstava ona je sve tvrđe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bivala samo ona. jer iako se činilo da je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nešto drugo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njen bog me je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preskačući hitro preko kućnog praga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namignuvši šeretski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namah vraćao tamo odakle sam pošao.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ona je ona sama. ona je sama ona. ima li svetije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reči koja istovremeno pogađa i izdaje. ima li vedrije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pomisli o svetu. on je on sam. on je sam on.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a ko sam ja draga zveri. ko sam ja svetosti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što sažižeš svaki jezik koji hoće da preuzme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nesamerljivu žestinu ako nisam pitalac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čije lice tavni u tvojim očima.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br w:type="column"/>
        <w:t>LA PETITE VILLE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si je me sauve je serai sauvé. si je me perds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je serai perdu. si on peut en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parler je soumettrai le rapport. mais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à table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au comptoir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devant la question sévère d’un inspecteur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d’un portier </w:t>
      </w:r>
      <w:r>
        <w:rPr>
          <w:rFonts w:ascii="Times New Roman" w:hAnsi="Times New Roman"/>
          <w:sz w:val="24"/>
          <w:szCs w:val="24"/>
          <w:lang w:val="fr-FR"/>
        </w:rPr>
        <w:t>de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banque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d’un employé </w:t>
      </w:r>
      <w:r>
        <w:rPr>
          <w:rFonts w:ascii="Times New Roman" w:hAnsi="Times New Roman"/>
          <w:sz w:val="24"/>
          <w:szCs w:val="24"/>
          <w:lang w:val="fr-FR"/>
        </w:rPr>
        <w:t>de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société de bienfaisance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d’une ouvreuse</w:t>
      </w:r>
      <w:r w:rsidRPr="006C3288">
        <w:rPr>
          <w:rFonts w:ascii="Times New Roman" w:hAnsi="Times New Roman"/>
          <w:color w:val="FF0000"/>
          <w:sz w:val="24"/>
          <w:szCs w:val="24"/>
          <w:lang w:val="fr-FR"/>
        </w:rPr>
        <w:t xml:space="preserve"> </w:t>
      </w:r>
      <w:r w:rsidRPr="006C3288">
        <w:rPr>
          <w:rFonts w:ascii="Times New Roman" w:hAnsi="Times New Roman"/>
          <w:sz w:val="24"/>
          <w:szCs w:val="24"/>
          <w:lang w:val="fr-FR"/>
        </w:rPr>
        <w:t>de salle scintillante de cinéma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que faire pour sauver ce qui se sépare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du domaine de l’âme. comment perdre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ce qui est déjà perdu. comment le remettre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à un comptable rapide sans qu’il s’aperçoive du désaccord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dans un ressaisissement joyeux.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est-ce ta main.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oh âme inopportune sur laquelle s’étale l’inanité universelle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de la petite ville où la truie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promène sa portée dans les parcs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quitte la scène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pour regarder du coin de l’œil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comment se répartit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ce qui est perdu.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br w:type="column"/>
        <w:t>VAROŠICA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spasim li se biću spasen. izgubim li se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biću izgubljen. bude li se o tome moglo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govoriti podneću izveštaj. ali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za trpezom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za pultom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pred strogim pitanjem nadzornika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čuvara na vratima banke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službenika dobrotvornog društva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razvodnika u treperavoj sali bioskopa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što učiniti da spasiš to što odvaja se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od poseda duše. kako izgubiti već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izgubljeno. kako izvršiti predaju a da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hitri računovođa ne opazi neslaganje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u vedroj sabranosti.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da li je ovo tvoja ruka.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neumesna dušo po kojoj se razliva sveopšta tlapnja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varošice u kojoj krmača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izvodi svoj nakot u parkove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napusti mesto događaja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iz prikrajka da vidiš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kako se raspodeljuje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izgubljeno.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br w:type="column"/>
        <w:t>MON PAUVRE FILS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Je voudrais chanter.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chanter à pleine voix.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mais quand je pense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combien d’obscurité il y a dans les anciennes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chansons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combien de douleur dans les mélodies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de malheur dans les cris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ma fraternité s’adapte mal à cet art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la sérénité dispersera </w:t>
      </w:r>
      <w:r>
        <w:rPr>
          <w:rFonts w:ascii="Times New Roman" w:hAnsi="Times New Roman"/>
          <w:sz w:val="24"/>
          <w:szCs w:val="24"/>
          <w:lang w:val="fr-FR"/>
        </w:rPr>
        <w:t>nos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force</w:t>
      </w:r>
      <w:r>
        <w:rPr>
          <w:rFonts w:ascii="Times New Roman" w:hAnsi="Times New Roman"/>
          <w:sz w:val="24"/>
          <w:szCs w:val="24"/>
          <w:lang w:val="fr-FR"/>
        </w:rPr>
        <w:t>s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puis mon pauvre fils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quel intérêt tirera de cela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la patrie.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br w:type="column"/>
        <w:t>CRNI SINKO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hteo bih da pevam.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iz sveg glasa da zapevam.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ali kad pomislim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koliko je tame u pređim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pesmama  koliko bola u napevima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nesreće u poklicima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moje je bratstvo nevično toj umetnosti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snagu će našu da raspe vedrina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a onda crni sinko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kakve koristi će od toga da ima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otadžbina.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br w:type="column"/>
        <w:t>ON L’A RÉPANDU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comment comprendre la lettre des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départs. les déclarations de la disparition.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les mots tristes des pistes enneigées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l’homme a pris son sac. emballé sa </w:t>
      </w:r>
      <w:r>
        <w:rPr>
          <w:rFonts w:ascii="Times New Roman" w:hAnsi="Times New Roman"/>
          <w:sz w:val="24"/>
          <w:szCs w:val="24"/>
          <w:lang w:val="fr-FR"/>
        </w:rPr>
        <w:t xml:space="preserve">trousse de </w:t>
      </w:r>
      <w:r w:rsidRPr="006C3288">
        <w:rPr>
          <w:rFonts w:ascii="Times New Roman" w:hAnsi="Times New Roman"/>
          <w:sz w:val="24"/>
          <w:szCs w:val="24"/>
          <w:lang w:val="fr-FR"/>
        </w:rPr>
        <w:t>toilette.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plié le journal. enlevé de la table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la blague à tabac. s’est gratté derrière l’oreille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est parti.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hier encore il était tellement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jeune : ravissant comme un pélican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semblable à l’orage. il bruissait comme un buisson.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jasait comme un moineau. ses yeux lançaient des éclairs.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il sautait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en avant en arrière.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oh opacité vers où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a-t-il flotté.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je pleurais comme un enfant.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bateau sur l’eau mer pleine et vide.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je regardais tout ça par des yeux flous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lorsqu’on a su que la mort était impeccable.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br w:type="column"/>
        <w:t>BEŠE ZNANO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kako da razumem slovo 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odlascima. izjave o nestanku.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reči tužne o zametenim tragovima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čovek je uzeo tašnu. spakovao toaletu.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presavio novine. sa stola podigao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duvankesu. iza uva se počešao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 otišao.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on još juče beše tako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mlad: zanosan poput pelikana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sličan oluji. šumorio je poput žbuna.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vrapčije čavrljao. očima sevao.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skakutao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tamo-amo.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 neprozirnosti kud je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odlepršao.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dečački sam plakao.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čamac na vodi pučina prazna.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očiju mutnih sve sam to gledao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jednom kad beše znano da smrt je besprekorna.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br w:type="column"/>
        <w:t>LA TRUELLE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 a fallu du temps avant que l’âme de la mémoire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se recueille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nous avons attendu longtemps pour savoir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quelle est la structure de la truelle du saint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(ce que la tempête n’emporte pas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la brise l’emporte). toute une descendance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a persisté dans cela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pour peu d’argent d’abord (c’est comme ça en général).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la foi soulevait les membres fragiles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l’espoir tombait sur les ruines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la myopie attendait le lointain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la main dévouée arrivait même dans l’entrejambe.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tout s’est levé pour saisir d’où le vent souffle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quelle colline les bêtes descendent.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maintenant que le silence a pris la parole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que la sagesse a montré son pauvre visage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que le lointain s’est raccourci d’un quart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la joyeuse confrérie enlèvera la peau de la carcasse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pour </w:t>
      </w:r>
      <w:r>
        <w:rPr>
          <w:rFonts w:ascii="Times New Roman" w:hAnsi="Times New Roman"/>
          <w:sz w:val="24"/>
          <w:szCs w:val="24"/>
          <w:lang w:val="fr-FR"/>
        </w:rPr>
        <w:t>humer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la transparence sanglante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jouer de la</w:t>
      </w:r>
      <w:r>
        <w:rPr>
          <w:rFonts w:ascii="Times New Roman" w:hAnsi="Times New Roman"/>
          <w:sz w:val="24"/>
          <w:szCs w:val="24"/>
          <w:lang w:val="fr-FR"/>
        </w:rPr>
        <w:t xml:space="preserve"> cornemuse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à l’enterrement disparu</w:t>
      </w:r>
      <w:r>
        <w:rPr>
          <w:rFonts w:ascii="Times New Roman" w:hAnsi="Times New Roman"/>
          <w:sz w:val="24"/>
          <w:szCs w:val="24"/>
          <w:lang w:val="fr-FR"/>
        </w:rPr>
        <w:t>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br w:type="column"/>
        <w:t>MISTRIJA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dugo je trebalo da se sabere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duša pamćenja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dugo smo čekali da se sazna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od kakve je građe svečeva mistrija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(što bura ne oduva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oduva povetarac). čitav jedan porod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u tome je ustrajao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za sitan novac najpre (tako to obično biva).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vera je podizala krhke udove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nada je padala po urvinama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kratkovidost dosezala daljinu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a posvećena ruka i u međunožje stizala.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sve se podiglo da dokona otkud vetar duva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 sa koje gore zverad silazi.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sad kad je nemost prozborila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kad je mudrost pokazala ubogo lice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kad je daljina za četvrtinu kraća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veselo bratstvo kožu s trupla će svući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prozirnost krvavu da onjuši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 na ukopu tavnom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u gajde da zasvira.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br w:type="column"/>
        <w:t>UN INVITÉ NON DÉSIRÉ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voici comment je suis né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c’est une longue histoire. dans une étable. dans un séchoir à viande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parmi les queues de cochons. dans un champ de maïs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où picorait une pie oisive et un mulot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regardait autour de lui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redoutant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que ne vienne un hibou. de la sagesse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tout était déjà écrit et aussi comment je suis entré dans la vie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connue. ma mère me cachait : un petit laid</w:t>
      </w:r>
      <w:r>
        <w:rPr>
          <w:rFonts w:ascii="Times New Roman" w:hAnsi="Times New Roman"/>
          <w:sz w:val="24"/>
          <w:szCs w:val="24"/>
          <w:lang w:val="fr-FR"/>
        </w:rPr>
        <w:t>eron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qui criait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demandait édenté le royaume entier. mon père me reniait.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de là des histoires d’infaillibilité. on créait des légendes 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fuites mais je ne savais pas vraiment si elles existaient. après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je m’agitais dans des universités. parmi les connaisseurs qui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brandissaient un bâton et sautillaient en chantant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des chansons à la gloire du dieu unique. j’ai appris comment partager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comment remplir les bols : du plus grand au plus petit et pas autrement.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comment recueillir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faire déborder et j’ai pressenti comment le ver en attaquant une pomme ouvrait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des écoles secrètes et séduisait les élèves. le vin et le reste sont venus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après. et les errances. et la mer. et l’eau. et les festins auxquels ma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bouche a été comme attachée. pourquoi certains me regardaient-ils étrangement.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voulaient-ils que je devienne le chef des travailleurs ou le destructeur. le chanteur de chansons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ou un invité non désiré qui ferait du bruit.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je titubais pendant que j’attendais la solution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vagir dans une vie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ou de pardonner dans deux.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br w:type="column"/>
        <w:t>ZAO GOST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evo kako sam rođen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to je duga priča. u staji. u sušari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među svinjskim repovima. u kukuruzištu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gde dokona svraka je čeprkala i poljski miš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zirkao plašljivo da ne pojavi se sova. o mudrosti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sve već beše zapisano i kao da sam ušao u znani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 xml:space="preserve">život. majka me skrivala: malu rugobu koja je vrištala 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 bezubo tražila čitavo kraljevstvo. otac me poricao.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otud priče o bezgrešnosti. o bekstvu se ispredahu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legende a ja uistinu ne znam da li ga je bilo. posle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sam se gurao po učilištima. među znalcima koji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mahahu prutom i pocupkivahu dok pevali su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pesme o jedinom bogu. zapamtih kako se razdeljuje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 kako se posude pune: iz veće u manju i nikako drugačije.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kako se sabira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 preliva i naslutih kako crv napadajući jabuku otvara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tajne škole i zavodi učenike. vino i ostalo dospeše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posle. i lutanja. i more. i voda. i gozbe na kojima mi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usta behu kao svezana. zašto me neki čudno pogledahu.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jesu li hteli da budem palir ili rušilac. pevač pesama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ili zao gost koji stvara buku.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posrtao sam dok čekao sam razrešenje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da cvilim u jednom životu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ili u dva da praštam.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br w:type="column"/>
        <w:t>LE ROI DES OIES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je me suis assis sur une motte verte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au-dessus de la mare. </w:t>
      </w:r>
      <w:r w:rsidRPr="006C3288">
        <w:rPr>
          <w:rFonts w:ascii="Times New Roman" w:hAnsi="Times New Roman"/>
          <w:sz w:val="24"/>
          <w:szCs w:val="24"/>
          <w:lang w:val="fr-FR"/>
        </w:rPr>
        <w:t>immobilité de midi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contours raides des oies. dans l’eau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j’ai jeté une pierre. Elle a choisi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sa voie par ma main. sur l’eau les cercles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flottaient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semblables aux cercles des autres histoires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différents d’eux-mêmes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dans la disparition nourris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leurs propre dos.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comme si quelqu’un </w:t>
      </w:r>
      <w:r>
        <w:rPr>
          <w:rFonts w:ascii="Times New Roman" w:hAnsi="Times New Roman"/>
          <w:sz w:val="24"/>
          <w:szCs w:val="24"/>
          <w:lang w:val="fr-FR"/>
        </w:rPr>
        <w:t>leur enlevait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la peau</w:t>
      </w:r>
      <w:r>
        <w:rPr>
          <w:rFonts w:ascii="Times New Roman" w:hAnsi="Times New Roman"/>
          <w:sz w:val="24"/>
          <w:szCs w:val="24"/>
          <w:lang w:val="fr-FR"/>
        </w:rPr>
        <w:t xml:space="preserve"> du dos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ils se transformaient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en une figure que j’ai déjà vue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la figure du roi des oies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qui prêche l’éternité.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6C3288">
        <w:rPr>
          <w:rFonts w:ascii="Times New Roman" w:hAnsi="Times New Roman" w:cs="Times New Roman"/>
          <w:sz w:val="24"/>
          <w:szCs w:val="24"/>
        </w:rPr>
        <w:t>KRALJ GUSAKA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sedeo sam na zelenom busenu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iznad bare. nepokretnost podneva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 ukočeni obrisi gusaka. u vodu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sam bacio kamen. on je izabrao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put mojom rukom. na vodi su lelujali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krugovi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slični krugovima iz drugih priča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različiti od sebe samih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u nestajanju hranjeni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od svojih hrbata.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 kao da im je neko s leđa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skidao kožu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tako se pretvarahu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u lik koji već videh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lik kralja gusaka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koji propoveda večnost.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br w:type="column"/>
      </w:r>
      <w:r w:rsidRPr="006C3288">
        <w:rPr>
          <w:rFonts w:ascii="Times New Roman" w:hAnsi="Times New Roman"/>
          <w:sz w:val="24"/>
          <w:szCs w:val="24"/>
          <w:lang w:val="fr-FR"/>
        </w:rPr>
        <w:t>LA LAISSE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dans la rue éclairée par le crépuscule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entre les cours où </w:t>
      </w:r>
      <w:r>
        <w:rPr>
          <w:rFonts w:ascii="Times New Roman" w:hAnsi="Times New Roman"/>
          <w:sz w:val="24"/>
          <w:szCs w:val="24"/>
          <w:lang w:val="fr-FR"/>
        </w:rPr>
        <w:t>chante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la connaissance morose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les champs sombres sur lesquels </w:t>
      </w:r>
      <w:r>
        <w:rPr>
          <w:rFonts w:ascii="Times New Roman" w:hAnsi="Times New Roman"/>
          <w:sz w:val="24"/>
          <w:szCs w:val="24"/>
          <w:lang w:val="fr-FR"/>
        </w:rPr>
        <w:t>crie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un corbeau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un petit chien </w:t>
      </w:r>
      <w:r>
        <w:rPr>
          <w:rFonts w:ascii="Times New Roman" w:hAnsi="Times New Roman"/>
          <w:sz w:val="24"/>
          <w:szCs w:val="24"/>
          <w:lang w:val="fr-FR"/>
        </w:rPr>
        <w:t>est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tiré par une chaîne tendue.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le garçon qui le </w:t>
      </w:r>
      <w:r>
        <w:rPr>
          <w:rFonts w:ascii="Times New Roman" w:hAnsi="Times New Roman"/>
          <w:sz w:val="24"/>
          <w:szCs w:val="24"/>
          <w:lang w:val="fr-FR"/>
        </w:rPr>
        <w:t>traîne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a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l’air d’un avenir aveugle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les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yeux aigus comme un jugement il </w:t>
      </w:r>
      <w:r>
        <w:rPr>
          <w:rFonts w:ascii="Times New Roman" w:hAnsi="Times New Roman"/>
          <w:sz w:val="24"/>
          <w:szCs w:val="24"/>
          <w:lang w:val="fr-FR"/>
        </w:rPr>
        <w:t>porte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dans son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cœur la décision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sa tête </w:t>
      </w:r>
      <w:r>
        <w:rPr>
          <w:rFonts w:ascii="Times New Roman" w:hAnsi="Times New Roman"/>
          <w:sz w:val="24"/>
          <w:szCs w:val="24"/>
          <w:lang w:val="fr-FR"/>
        </w:rPr>
        <w:t>est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déliée comme l’horizon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il </w:t>
      </w:r>
      <w:r>
        <w:rPr>
          <w:rFonts w:ascii="Times New Roman" w:hAnsi="Times New Roman"/>
          <w:sz w:val="24"/>
          <w:szCs w:val="24"/>
          <w:lang w:val="fr-FR"/>
        </w:rPr>
        <w:t>est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absent comme ce qui </w:t>
      </w:r>
      <w:r>
        <w:rPr>
          <w:rFonts w:ascii="Times New Roman" w:hAnsi="Times New Roman"/>
          <w:sz w:val="24"/>
          <w:szCs w:val="24"/>
          <w:lang w:val="fr-FR"/>
        </w:rPr>
        <w:t>va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le tromper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brillant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comme la lumière qu’on connaît une seule fois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il </w:t>
      </w:r>
      <w:r>
        <w:rPr>
          <w:rFonts w:ascii="Times New Roman" w:hAnsi="Times New Roman"/>
          <w:sz w:val="24"/>
          <w:szCs w:val="24"/>
          <w:lang w:val="fr-FR"/>
        </w:rPr>
        <w:t>emmène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le long de la pente des ténèbres le chien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qui </w:t>
      </w:r>
      <w:r>
        <w:rPr>
          <w:rFonts w:ascii="Times New Roman" w:hAnsi="Times New Roman"/>
          <w:sz w:val="24"/>
          <w:szCs w:val="24"/>
          <w:lang w:val="fr-FR"/>
        </w:rPr>
        <w:t>grogne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contre l’</w:t>
      </w:r>
      <w:r>
        <w:rPr>
          <w:rFonts w:ascii="Times New Roman" w:hAnsi="Times New Roman"/>
          <w:sz w:val="24"/>
          <w:szCs w:val="24"/>
          <w:lang w:val="fr-FR"/>
        </w:rPr>
        <w:t>obscurité et le déteste</w:t>
      </w:r>
      <w:r w:rsidRPr="006C3288">
        <w:rPr>
          <w:rFonts w:ascii="Times New Roman" w:hAnsi="Times New Roman"/>
          <w:sz w:val="24"/>
          <w:szCs w:val="24"/>
          <w:lang w:val="fr-FR"/>
        </w:rPr>
        <w:t>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mais la raison </w:t>
      </w:r>
      <w:r>
        <w:rPr>
          <w:rFonts w:ascii="Times New Roman" w:hAnsi="Times New Roman"/>
          <w:sz w:val="24"/>
          <w:szCs w:val="24"/>
          <w:lang w:val="fr-FR"/>
        </w:rPr>
        <w:t>est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au-dessus des deux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de celui qui </w:t>
      </w:r>
      <w:r>
        <w:rPr>
          <w:rFonts w:ascii="Times New Roman" w:hAnsi="Times New Roman"/>
          <w:sz w:val="24"/>
          <w:szCs w:val="24"/>
          <w:lang w:val="fr-FR"/>
        </w:rPr>
        <w:t>a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commis des crimes mineurs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celui qui </w:t>
      </w:r>
      <w:r>
        <w:rPr>
          <w:rFonts w:ascii="Times New Roman" w:hAnsi="Times New Roman"/>
          <w:sz w:val="24"/>
          <w:szCs w:val="24"/>
          <w:lang w:val="fr-FR"/>
        </w:rPr>
        <w:t>tient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la laisse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à aucun des deux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la mesure </w:t>
      </w:r>
      <w:r>
        <w:rPr>
          <w:rFonts w:ascii="Times New Roman" w:hAnsi="Times New Roman"/>
          <w:sz w:val="24"/>
          <w:szCs w:val="24"/>
          <w:lang w:val="fr-FR"/>
        </w:rPr>
        <w:t>n’est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donnée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aucun </w:t>
      </w:r>
      <w:r>
        <w:rPr>
          <w:rFonts w:ascii="Times New Roman" w:hAnsi="Times New Roman"/>
          <w:sz w:val="24"/>
          <w:szCs w:val="24"/>
          <w:lang w:val="fr-FR"/>
        </w:rPr>
        <w:t>ne gère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l’aboiement contre l’inconnu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aucun </w:t>
      </w:r>
      <w:r>
        <w:rPr>
          <w:rFonts w:ascii="Times New Roman" w:hAnsi="Times New Roman"/>
          <w:sz w:val="24"/>
          <w:szCs w:val="24"/>
          <w:lang w:val="fr-FR"/>
        </w:rPr>
        <w:t>ne respire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les motifs dont il se </w:t>
      </w:r>
      <w:r>
        <w:rPr>
          <w:rFonts w:ascii="Times New Roman" w:hAnsi="Times New Roman"/>
          <w:sz w:val="24"/>
          <w:szCs w:val="24"/>
          <w:lang w:val="fr-FR"/>
        </w:rPr>
        <w:t>souvient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personne ne </w:t>
      </w:r>
      <w:r>
        <w:rPr>
          <w:rFonts w:ascii="Times New Roman" w:hAnsi="Times New Roman"/>
          <w:sz w:val="24"/>
          <w:szCs w:val="24"/>
          <w:lang w:val="fr-FR"/>
        </w:rPr>
        <w:t>sait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ce qui </w:t>
      </w:r>
      <w:r>
        <w:rPr>
          <w:rFonts w:ascii="Times New Roman" w:hAnsi="Times New Roman"/>
          <w:sz w:val="24"/>
          <w:szCs w:val="24"/>
          <w:lang w:val="fr-FR"/>
        </w:rPr>
        <w:t>est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en gestation</w:t>
      </w:r>
      <w:r w:rsidRPr="006C3288">
        <w:rPr>
          <w:rFonts w:ascii="Times New Roman" w:hAnsi="Times New Roman"/>
          <w:sz w:val="24"/>
          <w:szCs w:val="24"/>
          <w:lang w:val="fr-FR"/>
        </w:rPr>
        <w:t>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la raison sombre </w:t>
      </w:r>
      <w:r>
        <w:rPr>
          <w:rFonts w:ascii="Times New Roman" w:hAnsi="Times New Roman"/>
          <w:sz w:val="24"/>
          <w:szCs w:val="24"/>
          <w:lang w:val="fr-FR"/>
        </w:rPr>
        <w:t>règle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les comptes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ce qui arrivera arrivera dans la foi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que le danger est au-delà de la connaissance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que la voie de la mort est </w:t>
      </w:r>
      <w:r>
        <w:rPr>
          <w:rFonts w:ascii="Times New Roman" w:hAnsi="Times New Roman"/>
          <w:sz w:val="24"/>
          <w:szCs w:val="24"/>
          <w:lang w:val="fr-FR"/>
        </w:rPr>
        <w:t>celle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de la naissance du diable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que la voie de l’amour s’ouvre en titubant.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6C3288">
        <w:rPr>
          <w:rFonts w:ascii="Times New Roman" w:hAnsi="Times New Roman" w:cs="Times New Roman"/>
          <w:sz w:val="24"/>
          <w:szCs w:val="24"/>
        </w:rPr>
        <w:t>POVODAC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ulicom koju je obasjavao suton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između dvorišta gde je pevalo ćudljivo znanje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 zagasitih polja po kojima je kreštao gavran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sićušni pas vučen je na zategnutom lancu.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dečak koji ga je povlačio ličio je na slepu budućnost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oštrih očiju kao suđenje u srcu je nosio odluku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a glava mu je bila razvezana kao horizont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odsutan kao ono što će ga prevariti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svetao kao svetlost što se samo jednom spozna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vodio je psa niz kosine tame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onog koji na tamu reži i ne podnosi je.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ali razlog je bio iznad obojice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on koji je činio sitna zločinstva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 on koji je držao povodac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 xml:space="preserve">nijednom od njih 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mera nije data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nijedan nije upravljao lavežom na nepoznato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nijedan nije disao iz pobuda koje je pamtio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 niko nije znao šta je u njihovom zametku.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tamni razlog je sravnjivao račune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ono što će se desiti desiće se u veri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da je pogibao izvan znanja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da je put smrti put đavolskog rođenja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 da se put ljubavi otvara kroz posrtanje.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br w:type="column"/>
      </w:r>
      <w:r w:rsidRPr="006C3288">
        <w:rPr>
          <w:rFonts w:ascii="Times New Roman" w:hAnsi="Times New Roman"/>
          <w:sz w:val="24"/>
          <w:szCs w:val="24"/>
          <w:lang w:val="fr-FR"/>
        </w:rPr>
        <w:t>***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puis-je me souvenir de quelque chose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existe-t-il une mémoire qui va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illuminer ce qui n’est pas né.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si je fais un tour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color w:val="FF0000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comme je retire le pied en traversant </w:t>
      </w:r>
      <w:r>
        <w:rPr>
          <w:rFonts w:ascii="Times New Roman" w:hAnsi="Times New Roman"/>
          <w:sz w:val="24"/>
          <w:szCs w:val="24"/>
          <w:lang w:val="fr-FR"/>
        </w:rPr>
        <w:t xml:space="preserve">de </w:t>
      </w:r>
      <w:r w:rsidRPr="006C3288">
        <w:rPr>
          <w:rFonts w:ascii="Times New Roman" w:hAnsi="Times New Roman"/>
          <w:sz w:val="24"/>
          <w:szCs w:val="24"/>
          <w:lang w:val="fr-FR"/>
        </w:rPr>
        <w:t>la sciure fine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je vois comment le garçon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marche distrait en louchant à travers la vie.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devrais-je me souvenir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celui qui se posait bêtement des questions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que n’importe qui pouvait faire taire.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6C3288">
        <w:rPr>
          <w:rFonts w:ascii="Times New Roman" w:hAnsi="Times New Roman" w:cs="Times New Roman"/>
          <w:sz w:val="24"/>
          <w:szCs w:val="24"/>
        </w:rPr>
        <w:t>***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da li ičega mogu da se setim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 postoji li pamćenje koje će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nerođenost da obasja.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ako već učinim okret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kao da stopalo povlačim po sipkoj piljevini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dečaka vidim kako kroz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razrokost nesabranu korača.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zar da se sećam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onog koji se budalasto pitao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 kojeg je svako mogao da ućutka.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br w:type="column"/>
      </w:r>
      <w:r w:rsidRPr="006C3288">
        <w:rPr>
          <w:rFonts w:ascii="Times New Roman" w:hAnsi="Times New Roman"/>
          <w:sz w:val="24"/>
          <w:szCs w:val="24"/>
          <w:lang w:val="fr-FR"/>
        </w:rPr>
        <w:t>L’ÎLE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la guerre n’a jamais cessé. je me suis souvenu de l’aube quand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j’ai quitté ma maison. elle était partout la guerre. derrière la porte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elle tenait une hache. sur le lit elle a recroquevillé son corps </w:t>
      </w:r>
      <w:r>
        <w:rPr>
          <w:rFonts w:ascii="Times New Roman" w:hAnsi="Times New Roman"/>
          <w:sz w:val="24"/>
          <w:szCs w:val="24"/>
          <w:lang w:val="fr-FR"/>
        </w:rPr>
        <w:t>enveloppé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dans 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une peau de loup.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elle ressemblait à un paon qui me regardait </w:t>
      </w:r>
      <w:r>
        <w:rPr>
          <w:rFonts w:ascii="Times New Roman" w:hAnsi="Times New Roman"/>
          <w:sz w:val="24"/>
          <w:szCs w:val="24"/>
          <w:lang w:val="fr-FR"/>
        </w:rPr>
        <w:t>avec suspicion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se préparait à me becqueter les mains. sur les fenêtres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elle baissait les stores. elle se cachait pour que je ne la voie pas.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je savais qu’elle respirait dans ma nuque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elle a attaché mon souffle et rendu transparentes les choses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auxquelles j’ai consacré ma vue.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elle s’adressait à moi avec mépris :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toi qui mâches le silex tu vas attendre avant de le regagner.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tu vas apprendre à te souvenir de ce que tu as oublié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je suis ta connaissance qu’éveillé tu as prédite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ce que tu vas voir en te retournant ce sera l’obscurité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le père qui ne va jamais revenir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la mer dont la flamme va venir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qui va te rendre sourd.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qui est plus fort que la guerre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moi à qui personne ne demande rien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l’île dont ne restera que le nom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un usurier qui va m’endetter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l’arme qui tue avant d’être forgée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ou le serpent qui monte à l’endroit auquel il n’appartient pas.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6C3288">
        <w:rPr>
          <w:rFonts w:ascii="Times New Roman" w:hAnsi="Times New Roman" w:cs="Times New Roman"/>
          <w:sz w:val="24"/>
          <w:szCs w:val="24"/>
        </w:rPr>
        <w:t>OSTRVO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rat nikad nije prestajao. sećam se zore kad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sam dom ostavljao. bio je posvud. za dovratkom je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držao sekiru. na postelji je sklupčao telo ogrnuto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u vučju kožu.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ličio je na pauna koji me podozrivo posmatra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 sprema se da mi iskljuje ruke. na prozore je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spuštao zastore. krio se da ga ne vidim.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znao sam da mi je disao za potiljkom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vezao mi dah i činio stvari prozirnim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na kojima sam vid posvećivao.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oslovljavao me prezirno: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ti koji žvaćeš kremen sačekaćeš da ga povratiš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naučićeš da pamtiš ono što si zaboravio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ja sam tvoje znanje koje si budan proricao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ono za čim ćeš se osvrtati biće tama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otac koji se nikad neće vratiti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more sa kojeg će dolaziti plamen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od kojeg ćeš ogluveti.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ko je jači od rata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ja koji se ni o čemu ne pitam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ostrvo od kojeg će ostati samo ime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lihvar koji će me zadužiti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oružje koje ubija pre nego što se iskuje</w:t>
      </w:r>
    </w:p>
    <w:p w:rsidR="00ED1F27" w:rsidRPr="006C3288" w:rsidRDefault="00ED1F27" w:rsidP="002D089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ili zmija koja se vere tamo gde joj nije mesto.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br w:type="column"/>
      </w:r>
      <w:r w:rsidRPr="006C3288">
        <w:rPr>
          <w:rFonts w:ascii="Times New Roman" w:hAnsi="Times New Roman"/>
          <w:sz w:val="24"/>
          <w:szCs w:val="24"/>
          <w:lang w:val="fr-FR"/>
        </w:rPr>
        <w:t>QUOI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quoi dire de celui à qui la douleur a fait exploser le visage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celui qui pense à l’argent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aux dettes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aux frères ou aux amis traîtres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aux rituels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aux poignées de main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quoi dire de la nourriture pour les chiens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des courses de chiens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des encadreurs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des missiles à longue portée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l’impôt et des cartes de platine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des mots étrangers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l’odeur de Boukhara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des tyrans vivants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et morts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des cafés du matin et des rues froides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l’éclipse de la lune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des pluies de mousson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l’insémination artificielle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du massacre des phoques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des baleines suicidaires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grands talents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du saut en longueur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des mines fermées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des tueurs inconnus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des violeurs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des eaux contaminées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des grands hommes d’État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la fellation sans espoir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du fleuve jaune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des serpents en voie de disparition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des orangs-outans massacrés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des tueurs de taureaux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des gains soudains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des champignons toxiques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des nations tuées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des erreurs intentionnelles et accidentelles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des omissions heureuses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des sauvetages imprévisibles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la faim de la respiration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la gloire et de l’exécution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du bourreau et de ses masques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la justice et des fouets du ravissement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la douleur indicible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des mots des lettres de rien.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sr-Cyrl-CS"/>
        </w:rPr>
        <w:br w:type="column"/>
      </w:r>
      <w:r w:rsidRPr="006C3288">
        <w:rPr>
          <w:rFonts w:ascii="Times New Roman" w:hAnsi="Times New Roman"/>
          <w:sz w:val="24"/>
          <w:szCs w:val="24"/>
          <w:lang w:val="sr-Cyrl-CS"/>
        </w:rPr>
        <w:t>ŠTA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šta reći o onom kome je bol razneo lice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 onom što misli na novac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na dugove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na braću ili izdajničke prijatelje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na rituale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rukovanja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 hrani za pse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psećim trkama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 uramljivačima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dalekometnim raketama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o porezu i  platinskim karticama 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 stranim rečima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 mirisima Buhare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</w:rPr>
        <w:t>o</w:t>
      </w:r>
      <w:r w:rsidRPr="006C3288">
        <w:rPr>
          <w:rFonts w:ascii="Times New Roman" w:hAnsi="Times New Roman"/>
          <w:sz w:val="24"/>
          <w:szCs w:val="24"/>
          <w:lang w:val="sr-Cyrl-CS"/>
        </w:rPr>
        <w:t xml:space="preserve"> živim i mrtvim tiranima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o jutarnjim kafama i hladnim ulicama 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pomračenju meseca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kišnim monsunima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 veštačkoj oplodnji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pomoru tuljana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 samoubilačkim kitovima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 velikim talentima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 skoku u</w:t>
      </w:r>
      <w:r w:rsidRPr="006C3288">
        <w:rPr>
          <w:rFonts w:ascii="Times New Roman" w:hAnsi="Times New Roman"/>
          <w:sz w:val="24"/>
          <w:szCs w:val="24"/>
          <w:lang w:val="sr-Latn-CS"/>
        </w:rPr>
        <w:t xml:space="preserve"> </w:t>
      </w:r>
      <w:r w:rsidRPr="006C3288">
        <w:rPr>
          <w:rFonts w:ascii="Times New Roman" w:hAnsi="Times New Roman"/>
          <w:sz w:val="24"/>
          <w:szCs w:val="24"/>
          <w:lang w:val="sr-Cyrl-CS"/>
        </w:rPr>
        <w:t>dalj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 zatvorenim rudnicima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 nepoznatim ubicama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 silovateljima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zatrovanim vodama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 velikim državnicima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 beznadnom felaciju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 žutoj reci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 ugroženim zmijama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masakriranim orangutanima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 ubicama bikova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iznenadnim dobicima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 otrovnim pečurkama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pobijenim narodima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 greškama namernim i slučajnim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 previdima srećnim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nepredvivim izbavljenjima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 gladi o disanju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 slavi i smaknuću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 dželatu i njegovim maskama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o pravdi i bičevima ushićenja 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 bolu  neizgovorivom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 rečima o slovima o ničemu.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br w:type="column"/>
      </w:r>
      <w:r w:rsidRPr="006C3288">
        <w:rPr>
          <w:rFonts w:ascii="Times New Roman" w:hAnsi="Times New Roman"/>
          <w:sz w:val="24"/>
          <w:szCs w:val="24"/>
          <w:lang w:val="fr-FR"/>
        </w:rPr>
        <w:t>AU CRÉPUSCULE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au crépuscule devant la faux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ils ont découvert le terrier d’un lapin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ils ont apporté un lapereau qui tremblait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j’étais un garçon quand je l’ai serré sur ma poitrine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je tremblais comme le cœur qui voulait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devenir le feu qui répandait la grâce.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dans mes mains le temps s’est dispersé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le sang lui a jailli du nez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l’amour s’est mêlé à la mort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le souffle en lui s’est éteint.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j’étais la faux qui ne s’est pas arrêtée sur </w:t>
      </w:r>
      <w:r>
        <w:rPr>
          <w:rFonts w:ascii="Times New Roman" w:hAnsi="Times New Roman"/>
          <w:sz w:val="24"/>
          <w:szCs w:val="24"/>
          <w:lang w:val="fr-FR"/>
        </w:rPr>
        <w:t>sa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lancée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qui est tombée comme si elle ne rachetait </w:t>
      </w:r>
      <w:r>
        <w:rPr>
          <w:rFonts w:ascii="Times New Roman" w:hAnsi="Times New Roman"/>
          <w:sz w:val="24"/>
          <w:szCs w:val="24"/>
          <w:lang w:val="fr-FR"/>
        </w:rPr>
        <w:t>ni un seul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moment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la respiration est devenue un râle d’agonie.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Cyrl-CS"/>
        </w:rPr>
        <w:br w:type="column"/>
      </w:r>
      <w:r w:rsidRPr="006C3288">
        <w:rPr>
          <w:rFonts w:ascii="Times New Roman" w:hAnsi="Times New Roman"/>
          <w:sz w:val="24"/>
          <w:szCs w:val="24"/>
          <w:lang w:val="sr-Cyrl-CS"/>
        </w:rPr>
        <w:t>U SUMRAK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U sumrak pred kosom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otkriše leglo zeca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don</w:t>
      </w:r>
      <w:r w:rsidRPr="006C3288">
        <w:rPr>
          <w:rFonts w:ascii="Times New Roman" w:hAnsi="Times New Roman"/>
          <w:sz w:val="24"/>
          <w:szCs w:val="24"/>
        </w:rPr>
        <w:t>e</w:t>
      </w:r>
      <w:r w:rsidRPr="006C3288">
        <w:rPr>
          <w:rFonts w:ascii="Times New Roman" w:hAnsi="Times New Roman"/>
          <w:sz w:val="24"/>
          <w:szCs w:val="24"/>
          <w:lang w:val="sr-Cyrl-CS"/>
        </w:rPr>
        <w:t>s</w:t>
      </w:r>
      <w:r w:rsidRPr="006C3288">
        <w:rPr>
          <w:rFonts w:ascii="Times New Roman" w:hAnsi="Times New Roman"/>
          <w:sz w:val="24"/>
          <w:szCs w:val="24"/>
        </w:rPr>
        <w:t>o</w:t>
      </w:r>
      <w:r w:rsidRPr="006C3288">
        <w:rPr>
          <w:rFonts w:ascii="Times New Roman" w:hAnsi="Times New Roman"/>
          <w:sz w:val="24"/>
          <w:szCs w:val="24"/>
          <w:lang w:val="sr-Cyrl-CS"/>
        </w:rPr>
        <w:t>še mladunca koji je drhtao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bejah dečak kad ga stiskah na grudima 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treperio sam kao srce koje je htelo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da postane vatra koja razliva milost. 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u mojim rukama  razveja se vreme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krv mu na nozdrve izbi 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ljubav se sa smrću pomeša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dah mu se ugasi.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ja bejah kosa koja se u zamahu </w:t>
      </w:r>
      <w:r w:rsidRPr="006C3288">
        <w:rPr>
          <w:rFonts w:ascii="Times New Roman" w:hAnsi="Times New Roman"/>
          <w:sz w:val="24"/>
          <w:szCs w:val="24"/>
          <w:lang w:val="de-DE"/>
        </w:rPr>
        <w:t xml:space="preserve">ne </w:t>
      </w:r>
      <w:r w:rsidRPr="006C3288">
        <w:rPr>
          <w:rFonts w:ascii="Times New Roman" w:hAnsi="Times New Roman"/>
          <w:sz w:val="24"/>
          <w:szCs w:val="24"/>
          <w:lang w:val="sr-Cyrl-CS"/>
        </w:rPr>
        <w:t>zaustavi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koja pade kao da ni trenutak nije otkupila 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disanje saže u s</w:t>
      </w:r>
      <w:r w:rsidRPr="006C3288">
        <w:rPr>
          <w:rFonts w:ascii="Times New Roman" w:hAnsi="Times New Roman"/>
          <w:sz w:val="24"/>
          <w:szCs w:val="24"/>
          <w:lang w:val="fr-FR"/>
        </w:rPr>
        <w:t>a</w:t>
      </w:r>
      <w:r w:rsidRPr="006C3288">
        <w:rPr>
          <w:rFonts w:ascii="Times New Roman" w:hAnsi="Times New Roman"/>
          <w:sz w:val="24"/>
          <w:szCs w:val="24"/>
          <w:lang w:val="sr-Cyrl-CS"/>
        </w:rPr>
        <w:t>mrtni ropac.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br w:type="column"/>
      </w:r>
      <w:r w:rsidRPr="006C3288">
        <w:rPr>
          <w:rFonts w:ascii="Times New Roman" w:hAnsi="Times New Roman"/>
          <w:sz w:val="24"/>
          <w:szCs w:val="24"/>
          <w:lang w:val="fr-FR"/>
        </w:rPr>
        <w:t>SCÈNE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dans les ramures le vent chante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au-dessus des toits et des pas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dans la ville à midi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près de la rivière </w:t>
      </w:r>
      <w:r w:rsidRPr="006C3288">
        <w:rPr>
          <w:rStyle w:val="hps"/>
          <w:rFonts w:ascii="Times New Roman" w:hAnsi="Times New Roman"/>
          <w:sz w:val="24"/>
          <w:szCs w:val="24"/>
          <w:lang w:val="fr-FR"/>
        </w:rPr>
        <w:t>à la périphérie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de la ville.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les oiseaux au-dessus de l’horizon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des verres des portes derrières lesquelles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on n’entend pas les voix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les jardins ombragés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les arbustes transparents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la lumière qui joue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s’apaise sur les allées herbeuses.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je ne bouge pas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comme si le créateur m’avait placé dans </w:t>
      </w:r>
      <w:r>
        <w:rPr>
          <w:rFonts w:ascii="Times New Roman" w:hAnsi="Times New Roman"/>
          <w:sz w:val="24"/>
          <w:szCs w:val="24"/>
          <w:lang w:val="fr-FR"/>
        </w:rPr>
        <w:t>cette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scène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ne sachant pas quoi faire avec moi.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Cyrl-CS"/>
        </w:rPr>
        <w:br w:type="column"/>
      </w:r>
      <w:r w:rsidRPr="006C3288">
        <w:rPr>
          <w:rFonts w:ascii="Times New Roman" w:hAnsi="Times New Roman"/>
          <w:sz w:val="24"/>
          <w:szCs w:val="24"/>
          <w:lang w:val="sr-Cyrl-CS"/>
        </w:rPr>
        <w:t>PRIZOR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u krošnjama </w:t>
      </w:r>
      <w:r w:rsidRPr="006C3288">
        <w:rPr>
          <w:rFonts w:ascii="Times New Roman" w:hAnsi="Times New Roman"/>
          <w:sz w:val="24"/>
          <w:szCs w:val="24"/>
        </w:rPr>
        <w:t>peva</w:t>
      </w:r>
      <w:r w:rsidRPr="006C3288">
        <w:rPr>
          <w:rFonts w:ascii="Times New Roman" w:hAnsi="Times New Roman"/>
          <w:sz w:val="24"/>
          <w:szCs w:val="24"/>
          <w:lang w:val="sr-Cyrl-CS"/>
        </w:rPr>
        <w:t xml:space="preserve"> </w:t>
      </w:r>
      <w:r w:rsidRPr="006C3288">
        <w:rPr>
          <w:rFonts w:ascii="Times New Roman" w:hAnsi="Times New Roman"/>
          <w:sz w:val="24"/>
          <w:szCs w:val="24"/>
        </w:rPr>
        <w:t>vetar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nad krovovima i koracima 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</w:rPr>
      </w:pPr>
      <w:r w:rsidRPr="006C3288">
        <w:rPr>
          <w:rFonts w:ascii="Times New Roman" w:hAnsi="Times New Roman"/>
          <w:sz w:val="24"/>
          <w:szCs w:val="24"/>
        </w:rPr>
        <w:t>u gradskom podnevu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</w:rPr>
      </w:pPr>
      <w:r w:rsidRPr="006C3288">
        <w:rPr>
          <w:rFonts w:ascii="Times New Roman" w:hAnsi="Times New Roman"/>
          <w:sz w:val="24"/>
          <w:szCs w:val="24"/>
        </w:rPr>
        <w:t>pored reke na rubu grada.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</w:rPr>
      </w:pPr>
      <w:r w:rsidRPr="006C3288">
        <w:rPr>
          <w:rFonts w:ascii="Times New Roman" w:hAnsi="Times New Roman"/>
          <w:sz w:val="24"/>
          <w:szCs w:val="24"/>
        </w:rPr>
        <w:t>ptice iznad hori</w:t>
      </w:r>
      <w:r w:rsidRPr="006C3288">
        <w:rPr>
          <w:rFonts w:ascii="Times New Roman" w:hAnsi="Times New Roman"/>
          <w:sz w:val="24"/>
          <w:szCs w:val="24"/>
          <w:lang w:val="sr-Cyrl-CS"/>
        </w:rPr>
        <w:t>z</w:t>
      </w:r>
      <w:r w:rsidRPr="006C3288">
        <w:rPr>
          <w:rFonts w:ascii="Times New Roman" w:hAnsi="Times New Roman"/>
          <w:sz w:val="24"/>
          <w:szCs w:val="24"/>
        </w:rPr>
        <w:t xml:space="preserve">onta 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stakla vrata iza kojih se 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ne čuj</w:t>
      </w:r>
      <w:r w:rsidRPr="006C3288">
        <w:rPr>
          <w:rFonts w:ascii="Times New Roman" w:hAnsi="Times New Roman"/>
          <w:sz w:val="24"/>
          <w:szCs w:val="24"/>
          <w:lang w:val="sr-Cyrl-CS"/>
        </w:rPr>
        <w:t xml:space="preserve">u </w:t>
      </w:r>
      <w:r w:rsidRPr="006C3288">
        <w:rPr>
          <w:rFonts w:ascii="Times New Roman" w:hAnsi="Times New Roman"/>
          <w:sz w:val="24"/>
          <w:szCs w:val="24"/>
          <w:lang w:val="fr-FR"/>
        </w:rPr>
        <w:t>glas</w:t>
      </w:r>
      <w:r w:rsidRPr="006C3288">
        <w:rPr>
          <w:rFonts w:ascii="Times New Roman" w:hAnsi="Times New Roman"/>
          <w:sz w:val="24"/>
          <w:szCs w:val="24"/>
          <w:lang w:val="sr-Cyrl-CS"/>
        </w:rPr>
        <w:t>ovi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senoviti vrtovi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prozračni grmovi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i </w:t>
      </w:r>
      <w:r w:rsidRPr="006C3288">
        <w:rPr>
          <w:rFonts w:ascii="Times New Roman" w:hAnsi="Times New Roman"/>
          <w:sz w:val="24"/>
          <w:szCs w:val="24"/>
        </w:rPr>
        <w:t>svetlo</w:t>
      </w:r>
      <w:r w:rsidRPr="006C3288">
        <w:rPr>
          <w:rFonts w:ascii="Times New Roman" w:hAnsi="Times New Roman"/>
          <w:sz w:val="24"/>
          <w:szCs w:val="24"/>
          <w:lang w:val="sr-Cyrl-CS"/>
        </w:rPr>
        <w:t xml:space="preserve"> koje igra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i 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umiruje </w:t>
      </w:r>
      <w:r w:rsidRPr="006C3288">
        <w:rPr>
          <w:rFonts w:ascii="Times New Roman" w:hAnsi="Times New Roman"/>
          <w:sz w:val="24"/>
          <w:szCs w:val="24"/>
          <w:lang w:val="sr-Cyrl-CS"/>
        </w:rPr>
        <w:t xml:space="preserve">se </w:t>
      </w:r>
      <w:r w:rsidRPr="006C3288">
        <w:rPr>
          <w:rFonts w:ascii="Times New Roman" w:hAnsi="Times New Roman"/>
          <w:sz w:val="24"/>
          <w:szCs w:val="24"/>
          <w:lang w:val="fr-FR"/>
        </w:rPr>
        <w:t>nad travnatim lejama</w:t>
      </w:r>
      <w:r w:rsidRPr="006C3288">
        <w:rPr>
          <w:rFonts w:ascii="Times New Roman" w:hAnsi="Times New Roman"/>
          <w:sz w:val="24"/>
          <w:szCs w:val="24"/>
          <w:lang w:val="sr-Cyrl-CS"/>
        </w:rPr>
        <w:t>.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ne pomeram se   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kao da me je u prizor postavio tvorac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koji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ne zna šta će sa mnom.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br w:type="column"/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LA CHAUVE-SOURIS S’ENVOLE         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qui soutient la vie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cette boule d’air. le souffle d’où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sortent les voyelles. la langue qui se brise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sur les arêtes aiguës. qui soutient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la main qui entre parmi les vieux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dialectes et se roule à travers les membres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secs des villes incultes.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une chauve-souris s’envole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bonne aile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visage froid.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toi lit impétueux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lampe qui brûle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à part toi il n’existe rien.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6C3288">
        <w:rPr>
          <w:rFonts w:ascii="Times New Roman" w:hAnsi="Times New Roman" w:cs="Times New Roman"/>
          <w:sz w:val="24"/>
          <w:szCs w:val="24"/>
        </w:rPr>
        <w:t>UZLEĆE ŠIŠMIŠ</w:t>
      </w:r>
    </w:p>
    <w:p w:rsidR="00ED1F27" w:rsidRPr="006C3288" w:rsidRDefault="00ED1F27" w:rsidP="009E288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ko pridržava život</w:t>
      </w:r>
    </w:p>
    <w:p w:rsidR="00ED1F27" w:rsidRPr="006C3288" w:rsidRDefault="00ED1F27" w:rsidP="009E288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grudvicu vazduha. dah iz kojeg</w:t>
      </w:r>
    </w:p>
    <w:p w:rsidR="00ED1F27" w:rsidRPr="006C3288" w:rsidRDefault="00ED1F27" w:rsidP="009E288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izleću vokali. jezik što slama se</w:t>
      </w:r>
    </w:p>
    <w:p w:rsidR="00ED1F27" w:rsidRPr="006C3288" w:rsidRDefault="00ED1F27" w:rsidP="009E288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na oštrim bridovima. ko pridržava</w:t>
      </w:r>
    </w:p>
    <w:p w:rsidR="00ED1F27" w:rsidRPr="006C3288" w:rsidRDefault="00ED1F27" w:rsidP="009E288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ruku što zalazi po starostavnim</w:t>
      </w:r>
    </w:p>
    <w:p w:rsidR="00ED1F27" w:rsidRPr="006C3288" w:rsidRDefault="00ED1F27" w:rsidP="009E288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narečjima i kotrlja se kroz ispošćene</w:t>
      </w:r>
    </w:p>
    <w:p w:rsidR="00ED1F27" w:rsidRPr="006C3288" w:rsidRDefault="00ED1F27" w:rsidP="009E288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udove zapuštenih gradova.</w:t>
      </w:r>
    </w:p>
    <w:p w:rsidR="00ED1F27" w:rsidRPr="006C3288" w:rsidRDefault="00ED1F27" w:rsidP="009E288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uzleće šišmiš</w:t>
      </w:r>
    </w:p>
    <w:p w:rsidR="00ED1F27" w:rsidRPr="006C3288" w:rsidRDefault="00ED1F27" w:rsidP="009E288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vrlo krilce</w:t>
      </w:r>
    </w:p>
    <w:p w:rsidR="00ED1F27" w:rsidRPr="006C3288" w:rsidRDefault="00ED1F27" w:rsidP="009E288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hladno lice.</w:t>
      </w:r>
    </w:p>
    <w:p w:rsidR="00ED1F27" w:rsidRPr="006C3288" w:rsidRDefault="00ED1F27" w:rsidP="009E288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žestoka posteljo</w:t>
      </w:r>
    </w:p>
    <w:p w:rsidR="00ED1F27" w:rsidRPr="006C3288" w:rsidRDefault="00ED1F27" w:rsidP="009E288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svetiljko što goriš</w:t>
      </w:r>
    </w:p>
    <w:p w:rsidR="00ED1F27" w:rsidRPr="006C3288" w:rsidRDefault="00ED1F27" w:rsidP="009E288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osim tebe ne postoji ništa.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br w:type="column"/>
      </w:r>
      <w:r w:rsidRPr="006C3288">
        <w:rPr>
          <w:rFonts w:ascii="Times New Roman" w:hAnsi="Times New Roman"/>
          <w:sz w:val="24"/>
          <w:szCs w:val="24"/>
          <w:lang w:val="fr-FR"/>
        </w:rPr>
        <w:t>ATTACHEMENT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avec une hache dans le bois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une langue dans la chaleur.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une lame dans la chair.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un feu </w:t>
      </w:r>
      <w:r>
        <w:rPr>
          <w:rFonts w:ascii="Times New Roman" w:hAnsi="Times New Roman"/>
          <w:sz w:val="24"/>
          <w:szCs w:val="24"/>
          <w:lang w:val="fr-FR"/>
        </w:rPr>
        <w:t>dans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l’âme.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ô attachement minuscule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fantôme qui désespérément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lies et délies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mouchoir et mouchoir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moineau et moineau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l’enthousiasme d’un oie et les nuages éthérés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lie les ailes de la lune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lie les pleurs du ciel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lie le renoncement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lie cette tête pour qu’elle ne blasphème pas.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6C3288">
        <w:rPr>
          <w:rFonts w:ascii="Times New Roman" w:hAnsi="Times New Roman" w:cs="Times New Roman"/>
          <w:sz w:val="24"/>
          <w:szCs w:val="24"/>
        </w:rPr>
        <w:t>PRIVRŽENOST</w:t>
      </w:r>
    </w:p>
    <w:p w:rsidR="00ED1F27" w:rsidRPr="006C3288" w:rsidRDefault="00ED1F27" w:rsidP="009E2880">
      <w:pPr>
        <w:pStyle w:val="PlainText"/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ab/>
      </w:r>
    </w:p>
    <w:p w:rsidR="00ED1F27" w:rsidRPr="006C3288" w:rsidRDefault="00ED1F27" w:rsidP="009E288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9E288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sekirom o drvo</w:t>
      </w:r>
    </w:p>
    <w:p w:rsidR="00ED1F27" w:rsidRPr="006C3288" w:rsidRDefault="00ED1F27" w:rsidP="009E288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jezikom u vrelinu.</w:t>
      </w:r>
    </w:p>
    <w:p w:rsidR="00ED1F27" w:rsidRPr="006C3288" w:rsidRDefault="00ED1F27" w:rsidP="009E288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sečivom u meso.</w:t>
      </w:r>
    </w:p>
    <w:p w:rsidR="00ED1F27" w:rsidRPr="006C3288" w:rsidRDefault="00ED1F27" w:rsidP="009E288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vatrom na dušu.</w:t>
      </w:r>
    </w:p>
    <w:p w:rsidR="00ED1F27" w:rsidRPr="006C3288" w:rsidRDefault="00ED1F27" w:rsidP="009E288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 privrženosti sićušna</w:t>
      </w:r>
    </w:p>
    <w:p w:rsidR="00ED1F27" w:rsidRPr="006C3288" w:rsidRDefault="00ED1F27" w:rsidP="009E288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prikazo što beznadno</w:t>
      </w:r>
    </w:p>
    <w:p w:rsidR="00ED1F27" w:rsidRPr="006C3288" w:rsidRDefault="00ED1F27" w:rsidP="009E288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povezuješ i razvezuješ</w:t>
      </w:r>
    </w:p>
    <w:p w:rsidR="00ED1F27" w:rsidRPr="006C3288" w:rsidRDefault="00ED1F27" w:rsidP="009E288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rupčić sa rupčićem</w:t>
      </w:r>
    </w:p>
    <w:p w:rsidR="00ED1F27" w:rsidRPr="006C3288" w:rsidRDefault="00ED1F27" w:rsidP="009E288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vrapca sa vrapcem</w:t>
      </w:r>
    </w:p>
    <w:p w:rsidR="00ED1F27" w:rsidRPr="006C3288" w:rsidRDefault="00ED1F27" w:rsidP="009E288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guščju zanesenost sa etarskim oblacima</w:t>
      </w:r>
    </w:p>
    <w:p w:rsidR="00ED1F27" w:rsidRPr="006C3288" w:rsidRDefault="00ED1F27" w:rsidP="009E288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sveži mesečeva krilca</w:t>
      </w:r>
    </w:p>
    <w:p w:rsidR="00ED1F27" w:rsidRPr="006C3288" w:rsidRDefault="00ED1F27" w:rsidP="009E288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sveži nebesko ridanje</w:t>
      </w:r>
    </w:p>
    <w:p w:rsidR="00ED1F27" w:rsidRPr="006C3288" w:rsidRDefault="00ED1F27" w:rsidP="009E288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sveži odricanje</w:t>
      </w:r>
    </w:p>
    <w:p w:rsidR="00ED1F27" w:rsidRPr="006C3288" w:rsidRDefault="00ED1F27" w:rsidP="009E288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sveži ovu glavu da ne huli.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br w:type="column"/>
      </w:r>
      <w:r w:rsidRPr="006C3288">
        <w:rPr>
          <w:rFonts w:ascii="Times New Roman" w:hAnsi="Times New Roman"/>
          <w:sz w:val="24"/>
          <w:szCs w:val="24"/>
          <w:lang w:val="fr-FR"/>
        </w:rPr>
        <w:t>DESCENTE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en marchant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sur des sentiers ombragés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et regardant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les cous des oies </w:t>
      </w:r>
      <w:r>
        <w:rPr>
          <w:rFonts w:ascii="Times New Roman" w:hAnsi="Times New Roman"/>
          <w:sz w:val="24"/>
          <w:szCs w:val="24"/>
          <w:lang w:val="fr-FR"/>
        </w:rPr>
        <w:t xml:space="preserve">qui </w:t>
      </w:r>
      <w:r w:rsidRPr="006C3288">
        <w:rPr>
          <w:rFonts w:ascii="Times New Roman" w:hAnsi="Times New Roman"/>
          <w:sz w:val="24"/>
          <w:szCs w:val="24"/>
          <w:lang w:val="fr-FR"/>
        </w:rPr>
        <w:t>chatoyaient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un busard qui plongeait et un moineau dans les vrilles de ses plumes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un mulot pressé et un pinson sur une pousse pliée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j’ai vu que mon visage pâle se reflétait dans des yeux émerveillés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qui reculaient de la lumière vers les ténèbres de la sécheresse vers l’humidité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que le temps était un pot et que j’étais un garçon qui voyait tout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</w:t>
      </w:r>
      <w:r>
        <w:rPr>
          <w:rFonts w:ascii="Times New Roman" w:hAnsi="Times New Roman"/>
          <w:sz w:val="24"/>
          <w:szCs w:val="24"/>
          <w:lang w:val="fr-FR"/>
        </w:rPr>
        <w:t xml:space="preserve">que </w:t>
      </w:r>
      <w:r w:rsidRPr="006C3288">
        <w:rPr>
          <w:rFonts w:ascii="Times New Roman" w:hAnsi="Times New Roman"/>
          <w:sz w:val="24"/>
          <w:szCs w:val="24"/>
          <w:lang w:val="fr-FR"/>
        </w:rPr>
        <w:t>toutes les choses</w:t>
      </w:r>
      <w:r>
        <w:rPr>
          <w:rFonts w:ascii="Times New Roman" w:hAnsi="Times New Roman"/>
          <w:sz w:val="24"/>
          <w:szCs w:val="24"/>
          <w:lang w:val="fr-FR"/>
        </w:rPr>
        <w:t xml:space="preserve"> voyaient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que toutes les choses se réunissaient en un point qui me tenait sur mes pieds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color w:val="FF0000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mettait en marche les fouets de la lumière consacrant les mains aux mille dons 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qui priaient et niaient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j’ai compris que je n’étais pas seul et que j’étais couvert de milliers de voiles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que je ne pourrais pas les démêler </w:t>
      </w:r>
      <w:r>
        <w:rPr>
          <w:rFonts w:ascii="Times New Roman" w:hAnsi="Times New Roman"/>
          <w:sz w:val="24"/>
          <w:szCs w:val="24"/>
          <w:lang w:val="fr-FR"/>
        </w:rPr>
        <w:t>ni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les compter aussi longtemps que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je m’appuyais sur les yeux qui me guidaient à travers les bosquets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à travers les flaques chaudes peu profondes et l’herbe taciturne qui me </w:t>
      </w:r>
      <w:r>
        <w:rPr>
          <w:rFonts w:ascii="Times New Roman" w:hAnsi="Times New Roman"/>
          <w:sz w:val="24"/>
          <w:szCs w:val="24"/>
          <w:lang w:val="fr-FR"/>
        </w:rPr>
        <w:t>ré</w:t>
      </w:r>
      <w:r w:rsidRPr="006C3288">
        <w:rPr>
          <w:rFonts w:ascii="Times New Roman" w:hAnsi="Times New Roman"/>
          <w:sz w:val="24"/>
          <w:szCs w:val="24"/>
          <w:lang w:val="fr-FR"/>
        </w:rPr>
        <w:t>chauffait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je savais que j’étais béni et que ma langue </w:t>
      </w:r>
      <w:r>
        <w:rPr>
          <w:rFonts w:ascii="Times New Roman" w:hAnsi="Times New Roman"/>
          <w:sz w:val="24"/>
          <w:szCs w:val="24"/>
          <w:lang w:val="fr-FR"/>
        </w:rPr>
        <w:t>était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empruntée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que je l’avais recueillie de la bouche qui me surveillait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qui me saupoudrait d’épices afin que je sois un jeune taureau clair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que les gens préparaient pour renforcer leurs membres par sa chair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pour </w:t>
      </w:r>
      <w:r>
        <w:rPr>
          <w:rFonts w:ascii="Times New Roman" w:hAnsi="Times New Roman"/>
          <w:sz w:val="24"/>
          <w:szCs w:val="24"/>
          <w:lang w:val="fr-FR"/>
        </w:rPr>
        <w:t xml:space="preserve">assouplir leur langue 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comme quand un chasseur </w:t>
      </w:r>
      <w:r>
        <w:rPr>
          <w:rFonts w:ascii="Times New Roman" w:hAnsi="Times New Roman"/>
          <w:sz w:val="24"/>
          <w:szCs w:val="24"/>
          <w:lang w:val="fr-FR"/>
        </w:rPr>
        <w:t>affine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son flair</w:t>
      </w:r>
    </w:p>
    <w:p w:rsidR="00ED1F27" w:rsidRPr="006C3288" w:rsidRDefault="00ED1F27" w:rsidP="00BF67BC">
      <w:pPr>
        <w:pStyle w:val="NoSpacing"/>
        <w:rPr>
          <w:rStyle w:val="hps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afin de trouver la proie parmi les </w:t>
      </w:r>
      <w:r w:rsidRPr="006C3288">
        <w:rPr>
          <w:rStyle w:val="hps"/>
          <w:rFonts w:ascii="Times New Roman" w:hAnsi="Times New Roman"/>
          <w:sz w:val="24"/>
          <w:szCs w:val="24"/>
          <w:lang w:val="fr-FR"/>
        </w:rPr>
        <w:t xml:space="preserve">myriades de choses </w:t>
      </w:r>
    </w:p>
    <w:p w:rsidR="00ED1F27" w:rsidRPr="006C3288" w:rsidRDefault="00ED1F27" w:rsidP="00BF67BC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sz w:val="24"/>
          <w:szCs w:val="24"/>
          <w:lang w:val="fr-FR"/>
        </w:rPr>
        <w:t>et de reconnaître que sa raison est indéniable parmi les noms imprononçables</w:t>
      </w:r>
      <w:r w:rsidRPr="006C3288">
        <w:rPr>
          <w:rStyle w:val="hps"/>
          <w:rFonts w:ascii="Times New Roman" w:hAnsi="Times New Roman"/>
          <w:color w:val="FF0000"/>
          <w:sz w:val="24"/>
          <w:szCs w:val="24"/>
          <w:lang w:val="fr-FR"/>
        </w:rPr>
        <w:t xml:space="preserve"> </w:t>
      </w:r>
    </w:p>
    <w:p w:rsidR="00ED1F27" w:rsidRPr="006C3288" w:rsidRDefault="00ED1F27" w:rsidP="00BF67BC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sz w:val="24"/>
          <w:szCs w:val="24"/>
          <w:lang w:val="fr-FR"/>
        </w:rPr>
        <w:t>comme le sel qu’on prenait pour le lancer au-delà de la chaleur dans les luminosités du pharynx</w:t>
      </w:r>
    </w:p>
    <w:p w:rsidR="00ED1F27" w:rsidRPr="006C3288" w:rsidRDefault="00ED1F27" w:rsidP="00BF67BC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sz w:val="24"/>
          <w:szCs w:val="24"/>
          <w:lang w:val="fr-FR"/>
        </w:rPr>
        <w:t xml:space="preserve">pour </w:t>
      </w:r>
      <w:r>
        <w:rPr>
          <w:rStyle w:val="hps"/>
          <w:rFonts w:ascii="Times New Roman" w:hAnsi="Times New Roman"/>
          <w:sz w:val="24"/>
          <w:szCs w:val="24"/>
          <w:lang w:val="fr-FR"/>
        </w:rPr>
        <w:t>savoir</w:t>
      </w:r>
      <w:r w:rsidRPr="006C3288">
        <w:rPr>
          <w:rStyle w:val="hps"/>
          <w:rFonts w:ascii="Times New Roman" w:hAnsi="Times New Roman"/>
          <w:color w:val="FF0000"/>
          <w:sz w:val="24"/>
          <w:szCs w:val="24"/>
          <w:lang w:val="fr-FR"/>
        </w:rPr>
        <w:t xml:space="preserve"> </w:t>
      </w:r>
      <w:r w:rsidRPr="006C3288">
        <w:rPr>
          <w:rStyle w:val="hps"/>
          <w:rFonts w:ascii="Times New Roman" w:hAnsi="Times New Roman"/>
          <w:sz w:val="24"/>
          <w:szCs w:val="24"/>
          <w:lang w:val="fr-FR"/>
        </w:rPr>
        <w:t xml:space="preserve">que je </w:t>
      </w:r>
      <w:r>
        <w:rPr>
          <w:rStyle w:val="hps"/>
          <w:rFonts w:ascii="Times New Roman" w:hAnsi="Times New Roman"/>
          <w:sz w:val="24"/>
          <w:szCs w:val="24"/>
          <w:lang w:val="fr-FR"/>
        </w:rPr>
        <w:t>dois</w:t>
      </w:r>
      <w:r w:rsidRPr="006C3288">
        <w:rPr>
          <w:rStyle w:val="hps"/>
          <w:rFonts w:ascii="Times New Roman" w:hAnsi="Times New Roman"/>
          <w:sz w:val="24"/>
          <w:szCs w:val="24"/>
          <w:lang w:val="fr-FR"/>
        </w:rPr>
        <w:t xml:space="preserve"> être né maintes fois</w:t>
      </w:r>
    </w:p>
    <w:p w:rsidR="00ED1F27" w:rsidRPr="006C3288" w:rsidRDefault="00ED1F27" w:rsidP="00BF67BC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sz w:val="24"/>
          <w:szCs w:val="24"/>
          <w:lang w:val="fr-FR"/>
        </w:rPr>
        <w:t>et que de la bouche je redescends toujours au sein de l’ombre</w:t>
      </w:r>
    </w:p>
    <w:p w:rsidR="00ED1F27" w:rsidRPr="006C3288" w:rsidRDefault="00ED1F27" w:rsidP="00BF67BC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sz w:val="24"/>
          <w:szCs w:val="24"/>
          <w:lang w:val="fr-FR"/>
        </w:rPr>
        <w:t>qui reconnaît son corps</w:t>
      </w:r>
    </w:p>
    <w:p w:rsidR="00ED1F27" w:rsidRPr="006C3288" w:rsidRDefault="00ED1F27" w:rsidP="00BF67BC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sz w:val="24"/>
          <w:szCs w:val="24"/>
          <w:lang w:val="fr-FR"/>
        </w:rPr>
        <w:t>ici dans le logo</w:t>
      </w:r>
      <w:r w:rsidRPr="006C3288">
        <w:rPr>
          <w:rStyle w:val="hps"/>
          <w:rFonts w:ascii="Times New Roman" w:hAnsi="Times New Roman"/>
          <w:color w:val="FF0000"/>
          <w:sz w:val="24"/>
          <w:szCs w:val="24"/>
          <w:lang w:val="fr-FR"/>
        </w:rPr>
        <w:t xml:space="preserve"> </w:t>
      </w:r>
      <w:r w:rsidRPr="006C3288">
        <w:rPr>
          <w:rStyle w:val="hps"/>
          <w:rFonts w:ascii="Times New Roman" w:hAnsi="Times New Roman"/>
          <w:sz w:val="24"/>
          <w:szCs w:val="24"/>
          <w:lang w:val="fr-FR"/>
        </w:rPr>
        <w:t>du temps dans lequel je suis descendu pour me rendre compte</w:t>
      </w:r>
    </w:p>
    <w:p w:rsidR="00ED1F27" w:rsidRPr="006C3288" w:rsidRDefault="00ED1F27" w:rsidP="00BF67BC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sz w:val="24"/>
          <w:szCs w:val="24"/>
          <w:lang w:val="fr-FR"/>
        </w:rPr>
        <w:t>que je ne suis pas celui qui je suis</w:t>
      </w:r>
    </w:p>
    <w:p w:rsidR="00ED1F27" w:rsidRPr="006C3288" w:rsidRDefault="00ED1F27" w:rsidP="00BF67BC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sz w:val="24"/>
          <w:szCs w:val="24"/>
          <w:lang w:val="fr-FR"/>
        </w:rPr>
        <w:t>et que ce que je vois</w:t>
      </w:r>
    </w:p>
    <w:p w:rsidR="00ED1F27" w:rsidRPr="006C3288" w:rsidRDefault="00ED1F27" w:rsidP="00BF67BC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sz w:val="24"/>
          <w:szCs w:val="24"/>
          <w:lang w:val="fr-FR"/>
        </w:rPr>
        <w:t>ne voit pas celui dont la peau m’attend dans la bouche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Style w:val="hps"/>
          <w:rFonts w:ascii="Times New Roman" w:hAnsi="Times New Roman"/>
          <w:sz w:val="24"/>
          <w:szCs w:val="24"/>
          <w:lang w:val="fr-FR"/>
        </w:rPr>
        <w:t>qui me dévorera.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173672">
      <w:pPr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173672">
      <w:pPr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br w:type="column"/>
      </w:r>
      <w:r w:rsidRPr="006C3288">
        <w:rPr>
          <w:rFonts w:ascii="Times New Roman" w:hAnsi="Times New Roman"/>
          <w:sz w:val="24"/>
          <w:szCs w:val="24"/>
          <w:lang w:val="fr-FR"/>
        </w:rPr>
        <w:t>SILAZAK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dok sam koračao senovitim stazama</w:t>
      </w:r>
    </w:p>
    <w:p w:rsidR="00ED1F27" w:rsidRPr="006C3288" w:rsidRDefault="00ED1F27" w:rsidP="00173672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posmatrao kako se presijavaju guščiji vratovi</w:t>
      </w:r>
    </w:p>
    <w:p w:rsidR="00ED1F27" w:rsidRPr="006C3288" w:rsidRDefault="00ED1F27" w:rsidP="00173672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ko</w:t>
      </w:r>
      <w:r w:rsidRPr="006C3288">
        <w:rPr>
          <w:rFonts w:ascii="Times New Roman" w:hAnsi="Times New Roman"/>
          <w:sz w:val="24"/>
          <w:szCs w:val="24"/>
          <w:lang w:val="sr-Latn-CS"/>
        </w:rPr>
        <w:t>p</w:t>
      </w:r>
      <w:r w:rsidRPr="006C3288">
        <w:rPr>
          <w:rFonts w:ascii="Times New Roman" w:hAnsi="Times New Roman"/>
          <w:sz w:val="24"/>
          <w:szCs w:val="24"/>
          <w:lang w:val="sr-Cyrl-CS"/>
        </w:rPr>
        <w:t>ca kako se obrušava i vrapca u viticama perja</w:t>
      </w:r>
    </w:p>
    <w:p w:rsidR="00ED1F27" w:rsidRPr="006C3288" w:rsidRDefault="00ED1F27" w:rsidP="00173672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</w:rPr>
        <w:t>i</w:t>
      </w:r>
      <w:r w:rsidRPr="006C3288">
        <w:rPr>
          <w:rFonts w:ascii="Times New Roman" w:hAnsi="Times New Roman"/>
          <w:sz w:val="24"/>
          <w:szCs w:val="24"/>
          <w:lang w:val="sr-Cyrl-CS"/>
        </w:rPr>
        <w:t xml:space="preserve"> </w:t>
      </w:r>
      <w:r w:rsidRPr="006C3288">
        <w:rPr>
          <w:rFonts w:ascii="Times New Roman" w:hAnsi="Times New Roman"/>
          <w:sz w:val="24"/>
          <w:szCs w:val="24"/>
        </w:rPr>
        <w:t>poljskog</w:t>
      </w:r>
      <w:r w:rsidRPr="006C3288">
        <w:rPr>
          <w:rFonts w:ascii="Times New Roman" w:hAnsi="Times New Roman"/>
          <w:sz w:val="24"/>
          <w:szCs w:val="24"/>
          <w:lang w:val="sr-Cyrl-CS"/>
        </w:rPr>
        <w:t xml:space="preserve"> </w:t>
      </w:r>
      <w:r w:rsidRPr="006C3288">
        <w:rPr>
          <w:rFonts w:ascii="Times New Roman" w:hAnsi="Times New Roman"/>
          <w:sz w:val="24"/>
          <w:szCs w:val="24"/>
        </w:rPr>
        <w:t>mi</w:t>
      </w:r>
      <w:r w:rsidRPr="006C3288">
        <w:rPr>
          <w:rFonts w:ascii="Times New Roman" w:hAnsi="Times New Roman"/>
          <w:sz w:val="24"/>
          <w:szCs w:val="24"/>
          <w:lang w:val="sr-Cyrl-CS"/>
        </w:rPr>
        <w:t>š</w:t>
      </w:r>
      <w:r w:rsidRPr="006C3288">
        <w:rPr>
          <w:rFonts w:ascii="Times New Roman" w:hAnsi="Times New Roman"/>
          <w:sz w:val="24"/>
          <w:szCs w:val="24"/>
        </w:rPr>
        <w:t>a</w:t>
      </w:r>
      <w:r w:rsidRPr="006C3288">
        <w:rPr>
          <w:rFonts w:ascii="Times New Roman" w:hAnsi="Times New Roman"/>
          <w:sz w:val="24"/>
          <w:szCs w:val="24"/>
          <w:lang w:val="sr-Cyrl-CS"/>
        </w:rPr>
        <w:t xml:space="preserve"> </w:t>
      </w:r>
      <w:r w:rsidRPr="006C3288">
        <w:rPr>
          <w:rFonts w:ascii="Times New Roman" w:hAnsi="Times New Roman"/>
          <w:sz w:val="24"/>
          <w:szCs w:val="24"/>
        </w:rPr>
        <w:t>u</w:t>
      </w:r>
      <w:r w:rsidRPr="006C3288">
        <w:rPr>
          <w:rFonts w:ascii="Times New Roman" w:hAnsi="Times New Roman"/>
          <w:sz w:val="24"/>
          <w:szCs w:val="24"/>
          <w:lang w:val="sr-Cyrl-CS"/>
        </w:rPr>
        <w:t xml:space="preserve"> </w:t>
      </w:r>
      <w:r w:rsidRPr="006C3288">
        <w:rPr>
          <w:rFonts w:ascii="Times New Roman" w:hAnsi="Times New Roman"/>
          <w:sz w:val="24"/>
          <w:szCs w:val="24"/>
        </w:rPr>
        <w:t>hitnji</w:t>
      </w:r>
      <w:r w:rsidRPr="006C3288">
        <w:rPr>
          <w:rFonts w:ascii="Times New Roman" w:hAnsi="Times New Roman"/>
          <w:sz w:val="24"/>
          <w:szCs w:val="24"/>
          <w:lang w:val="sr-Cyrl-CS"/>
        </w:rPr>
        <w:t xml:space="preserve">  </w:t>
      </w:r>
      <w:r w:rsidRPr="006C3288">
        <w:rPr>
          <w:rFonts w:ascii="Times New Roman" w:hAnsi="Times New Roman"/>
          <w:sz w:val="24"/>
          <w:szCs w:val="24"/>
        </w:rPr>
        <w:t>i</w:t>
      </w:r>
      <w:r w:rsidRPr="006C3288">
        <w:rPr>
          <w:rFonts w:ascii="Times New Roman" w:hAnsi="Times New Roman"/>
          <w:sz w:val="24"/>
          <w:szCs w:val="24"/>
          <w:lang w:val="sr-Cyrl-CS"/>
        </w:rPr>
        <w:t xml:space="preserve"> </w:t>
      </w:r>
      <w:r w:rsidRPr="006C3288">
        <w:rPr>
          <w:rFonts w:ascii="Times New Roman" w:hAnsi="Times New Roman"/>
          <w:sz w:val="24"/>
          <w:szCs w:val="24"/>
        </w:rPr>
        <w:t>zebu</w:t>
      </w:r>
      <w:r w:rsidRPr="006C3288">
        <w:rPr>
          <w:rFonts w:ascii="Times New Roman" w:hAnsi="Times New Roman"/>
          <w:sz w:val="24"/>
          <w:szCs w:val="24"/>
          <w:lang w:val="sr-Cyrl-CS"/>
        </w:rPr>
        <w:t xml:space="preserve"> </w:t>
      </w:r>
      <w:r w:rsidRPr="006C3288">
        <w:rPr>
          <w:rFonts w:ascii="Times New Roman" w:hAnsi="Times New Roman"/>
          <w:sz w:val="24"/>
          <w:szCs w:val="24"/>
        </w:rPr>
        <w:t>na</w:t>
      </w:r>
      <w:r w:rsidRPr="006C3288">
        <w:rPr>
          <w:rFonts w:ascii="Times New Roman" w:hAnsi="Times New Roman"/>
          <w:sz w:val="24"/>
          <w:szCs w:val="24"/>
          <w:lang w:val="sr-Cyrl-CS"/>
        </w:rPr>
        <w:t xml:space="preserve"> </w:t>
      </w:r>
      <w:r w:rsidRPr="006C3288">
        <w:rPr>
          <w:rFonts w:ascii="Times New Roman" w:hAnsi="Times New Roman"/>
          <w:sz w:val="24"/>
          <w:szCs w:val="24"/>
        </w:rPr>
        <w:t>svinutom</w:t>
      </w:r>
      <w:r w:rsidRPr="006C3288">
        <w:rPr>
          <w:rFonts w:ascii="Times New Roman" w:hAnsi="Times New Roman"/>
          <w:sz w:val="24"/>
          <w:szCs w:val="24"/>
          <w:lang w:val="sr-Cyrl-CS"/>
        </w:rPr>
        <w:t xml:space="preserve"> </w:t>
      </w:r>
      <w:r w:rsidRPr="006C3288">
        <w:rPr>
          <w:rFonts w:ascii="Times New Roman" w:hAnsi="Times New Roman"/>
          <w:sz w:val="24"/>
          <w:szCs w:val="24"/>
        </w:rPr>
        <w:t>lastaru</w:t>
      </w:r>
    </w:p>
    <w:p w:rsidR="00ED1F27" w:rsidRPr="006C3288" w:rsidRDefault="00ED1F27" w:rsidP="00173672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videh da se i moje  bledo lice odražava u začuđenim očima</w:t>
      </w:r>
    </w:p>
    <w:p w:rsidR="00ED1F27" w:rsidRPr="006C3288" w:rsidRDefault="00ED1F27" w:rsidP="00173672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koje su uzmicale iz svetla u senke iz suvoće u vlažnost</w:t>
      </w:r>
    </w:p>
    <w:p w:rsidR="00ED1F27" w:rsidRPr="006C3288" w:rsidRDefault="00ED1F27" w:rsidP="00173672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da je vreme posuda i da sam ja dečak koji vidi sve</w:t>
      </w:r>
    </w:p>
    <w:p w:rsidR="00ED1F27" w:rsidRPr="006C3288" w:rsidRDefault="00ED1F27" w:rsidP="00173672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da sam opažen od svega</w:t>
      </w:r>
    </w:p>
    <w:p w:rsidR="00ED1F27" w:rsidRPr="006C3288" w:rsidRDefault="00ED1F27" w:rsidP="00173672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da se sve sabira u jednoj tački koja me drži na nogama</w:t>
      </w:r>
    </w:p>
    <w:p w:rsidR="00ED1F27" w:rsidRPr="006C3288" w:rsidRDefault="00ED1F27" w:rsidP="00173672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pokreće bičeve svetlosti i posvećuju hiljadustruke ruke</w:t>
      </w:r>
    </w:p>
    <w:p w:rsidR="00ED1F27" w:rsidRPr="006C3288" w:rsidRDefault="00ED1F27" w:rsidP="00173672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koje mole i poriču</w:t>
      </w:r>
    </w:p>
    <w:p w:rsidR="00ED1F27" w:rsidRPr="006C3288" w:rsidRDefault="00ED1F27" w:rsidP="00173672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shvatio sam da nisam sam i da sam pokriven sa hiljade velova</w:t>
      </w:r>
    </w:p>
    <w:p w:rsidR="00ED1F27" w:rsidRPr="006C3288" w:rsidRDefault="00ED1F27" w:rsidP="00173672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i da </w:t>
      </w:r>
      <w:r w:rsidRPr="006C3288">
        <w:rPr>
          <w:rFonts w:ascii="Times New Roman" w:hAnsi="Times New Roman"/>
          <w:sz w:val="24"/>
          <w:szCs w:val="24"/>
          <w:lang w:val="sl-SI"/>
        </w:rPr>
        <w:t>ne</w:t>
      </w:r>
      <w:r w:rsidRPr="006C3288">
        <w:rPr>
          <w:rFonts w:ascii="Times New Roman" w:hAnsi="Times New Roman"/>
          <w:sz w:val="24"/>
          <w:szCs w:val="24"/>
          <w:lang w:val="sr-Cyrl-CS"/>
        </w:rPr>
        <w:t>ću moći da ih razmrsim i izbrojim dok god se</w:t>
      </w:r>
    </w:p>
    <w:p w:rsidR="00ED1F27" w:rsidRPr="006C3288" w:rsidRDefault="00ED1F27" w:rsidP="00173672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oslanjam na oči koje me vode kroz gajeve</w:t>
      </w:r>
    </w:p>
    <w:p w:rsidR="00ED1F27" w:rsidRPr="006C3288" w:rsidRDefault="00ED1F27" w:rsidP="00173672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preko toplih plitica i kroz ćutljivu travu koja me greje</w:t>
      </w:r>
    </w:p>
    <w:p w:rsidR="00ED1F27" w:rsidRPr="006C3288" w:rsidRDefault="00ED1F27" w:rsidP="00173672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znao sam da sam blagosloven i da je moj jezik pozajmljen</w:t>
      </w:r>
    </w:p>
    <w:p w:rsidR="00ED1F27" w:rsidRPr="006C3288" w:rsidRDefault="00ED1F27" w:rsidP="00173672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da sam ga skupljao iz usta koja su me nadzirala</w:t>
      </w:r>
    </w:p>
    <w:p w:rsidR="00ED1F27" w:rsidRPr="006C3288" w:rsidRDefault="00ED1F27" w:rsidP="00173672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koja su me posipala začinima da budem svetao junac</w:t>
      </w:r>
    </w:p>
    <w:p w:rsidR="00ED1F27" w:rsidRPr="006C3288" w:rsidRDefault="00ED1F27" w:rsidP="00173672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koga spremaju da njegov</w:t>
      </w:r>
      <w:r w:rsidRPr="006C3288">
        <w:rPr>
          <w:rFonts w:ascii="Times New Roman" w:hAnsi="Times New Roman"/>
          <w:sz w:val="24"/>
          <w:szCs w:val="24"/>
          <w:lang w:val="sl-SI"/>
        </w:rPr>
        <w:t>i</w:t>
      </w:r>
      <w:r w:rsidRPr="006C3288">
        <w:rPr>
          <w:rFonts w:ascii="Times New Roman" w:hAnsi="Times New Roman"/>
          <w:sz w:val="24"/>
          <w:szCs w:val="24"/>
          <w:lang w:val="sr-Cyrl-CS"/>
        </w:rPr>
        <w:t>m mesom učvrste svoje udove</w:t>
      </w:r>
    </w:p>
    <w:p w:rsidR="00ED1F27" w:rsidRPr="006C3288" w:rsidRDefault="00ED1F27" w:rsidP="00173672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da svoj jezik učine gipkim kao što lovac čini svoj njuh</w:t>
      </w:r>
    </w:p>
    <w:p w:rsidR="00ED1F27" w:rsidRPr="006C3288" w:rsidRDefault="00ED1F27" w:rsidP="00173672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spremnim da nađe plen među mirijadama stvari</w:t>
      </w:r>
    </w:p>
    <w:p w:rsidR="00ED1F27" w:rsidRPr="006C3288" w:rsidRDefault="00ED1F27" w:rsidP="00173672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prepozna svoj razlog kao neporeciv među zamršenim imenima</w:t>
      </w:r>
    </w:p>
    <w:p w:rsidR="00ED1F27" w:rsidRPr="006C3288" w:rsidRDefault="00ED1F27" w:rsidP="00173672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kao so koja se zahvata da se baci preko vreline u sjajeve ždrela</w:t>
      </w:r>
    </w:p>
    <w:p w:rsidR="00ED1F27" w:rsidRPr="006C3288" w:rsidRDefault="00ED1F27" w:rsidP="00173672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da se zna da moram biti bezbroj puta rođen</w:t>
      </w:r>
    </w:p>
    <w:p w:rsidR="00ED1F27" w:rsidRPr="006C3288" w:rsidRDefault="00ED1F27" w:rsidP="00173672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i da se iz usta uvek nanovo spuštam u okrilje senke </w:t>
      </w:r>
    </w:p>
    <w:p w:rsidR="00ED1F27" w:rsidRPr="006C3288" w:rsidRDefault="00ED1F27" w:rsidP="00173672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koja prepoznaje svoje telo</w:t>
      </w:r>
    </w:p>
    <w:p w:rsidR="00ED1F27" w:rsidRPr="006C3288" w:rsidRDefault="00ED1F27" w:rsidP="00173672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ovde u logu  vremena u koje sam sišao da spoznam</w:t>
      </w:r>
    </w:p>
    <w:p w:rsidR="00ED1F27" w:rsidRPr="006C3288" w:rsidRDefault="00ED1F27" w:rsidP="00173672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da nisam onaj koji jesam</w:t>
      </w:r>
    </w:p>
    <w:p w:rsidR="00ED1F27" w:rsidRPr="006C3288" w:rsidRDefault="00ED1F27" w:rsidP="00173672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da to što vidim</w:t>
      </w:r>
    </w:p>
    <w:p w:rsidR="00ED1F27" w:rsidRPr="006C3288" w:rsidRDefault="00ED1F27" w:rsidP="00173672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ne vidi onaj čija me koža čeka u ustima </w:t>
      </w:r>
    </w:p>
    <w:p w:rsidR="00ED1F27" w:rsidRPr="006C3288" w:rsidRDefault="00ED1F27" w:rsidP="00173672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koja će me prožderati </w:t>
      </w:r>
    </w:p>
    <w:p w:rsidR="00ED1F27" w:rsidRPr="006C3288" w:rsidRDefault="00ED1F27" w:rsidP="00173672">
      <w:pPr>
        <w:rPr>
          <w:rFonts w:ascii="Times New Roman" w:hAnsi="Times New Roman"/>
          <w:sz w:val="24"/>
          <w:szCs w:val="24"/>
          <w:lang w:val="sl-SI"/>
        </w:rPr>
      </w:pPr>
    </w:p>
    <w:p w:rsidR="00ED1F27" w:rsidRPr="006C3288" w:rsidRDefault="00ED1F27" w:rsidP="00173672">
      <w:pPr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br w:type="column"/>
      </w:r>
      <w:r w:rsidRPr="006C3288">
        <w:rPr>
          <w:rFonts w:ascii="Times New Roman" w:hAnsi="Times New Roman"/>
          <w:sz w:val="24"/>
          <w:szCs w:val="24"/>
          <w:lang w:val="fr-FR"/>
        </w:rPr>
        <w:t>LA MEULE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j’ai oublié les murmures des ramures</w:t>
      </w:r>
    </w:p>
    <w:p w:rsidR="00ED1F27" w:rsidRPr="006C3288" w:rsidRDefault="00ED1F27" w:rsidP="00D3357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à travers lesquels perçait la voix d’un hibou argenté</w:t>
      </w:r>
    </w:p>
    <w:p w:rsidR="00ED1F27" w:rsidRPr="006C3288" w:rsidRDefault="00ED1F27" w:rsidP="00D3357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j’ai oublié le grenier où il tissait son autre vie</w:t>
      </w:r>
    </w:p>
    <w:p w:rsidR="00ED1F27" w:rsidRPr="006C3288" w:rsidRDefault="00ED1F27" w:rsidP="00D3357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le battement d’aile qui me jetait par dessus les bosquets sans nom</w:t>
      </w:r>
    </w:p>
    <w:p w:rsidR="00ED1F27" w:rsidRPr="006C3288" w:rsidRDefault="00ED1F27" w:rsidP="00D3357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le silence où je rencontrais mon cœur qui se dissolvait </w:t>
      </w:r>
    </w:p>
    <w:p w:rsidR="00ED1F27" w:rsidRPr="006C3288" w:rsidRDefault="00ED1F27" w:rsidP="00D3357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dans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les souffles des promesses</w:t>
      </w:r>
    </w:p>
    <w:p w:rsidR="00ED1F27" w:rsidRPr="006C3288" w:rsidRDefault="00ED1F27" w:rsidP="00D3357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j’ai oublié les voix qui venaient à travers </w:t>
      </w:r>
    </w:p>
    <w:p w:rsidR="00ED1F27" w:rsidRPr="006C3288" w:rsidRDefault="00ED1F27" w:rsidP="00D3357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les élans de la nuit cachant sous son aile</w:t>
      </w:r>
    </w:p>
    <w:p w:rsidR="00ED1F27" w:rsidRPr="006C3288" w:rsidRDefault="00ED1F27" w:rsidP="00D3357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le cliquetis mélodieux de petites créatures</w:t>
      </w:r>
    </w:p>
    <w:p w:rsidR="00ED1F27" w:rsidRPr="006C3288" w:rsidRDefault="00ED1F27" w:rsidP="00D3357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dont les yeux brillaient comme un lendemain faisant briller</w:t>
      </w:r>
    </w:p>
    <w:p w:rsidR="00ED1F27" w:rsidRPr="006C3288" w:rsidRDefault="00ED1F27" w:rsidP="00D3357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la bouche qui avec des substances renouvelait l’être </w:t>
      </w:r>
    </w:p>
    <w:p w:rsidR="00ED1F27" w:rsidRPr="006C3288" w:rsidRDefault="00ED1F27" w:rsidP="00D3357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j’ai oublié les canaux glissants </w:t>
      </w:r>
      <w:r>
        <w:rPr>
          <w:rFonts w:ascii="Times New Roman" w:hAnsi="Times New Roman"/>
          <w:sz w:val="24"/>
          <w:szCs w:val="24"/>
          <w:lang w:val="fr-FR"/>
        </w:rPr>
        <w:t xml:space="preserve">et l’herbe poussant </w:t>
      </w:r>
    </w:p>
    <w:p w:rsidR="00ED1F27" w:rsidRPr="006C3288" w:rsidRDefault="00ED1F27" w:rsidP="00D3357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sur leurs pentes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et son ventre dans lequel le but s’était transformé en loi</w:t>
      </w:r>
    </w:p>
    <w:p w:rsidR="00ED1F27" w:rsidRPr="006C3288" w:rsidRDefault="00ED1F27" w:rsidP="00D3357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la loi en mesure que ma vue </w:t>
      </w:r>
      <w:r>
        <w:rPr>
          <w:rFonts w:ascii="Times New Roman" w:hAnsi="Times New Roman"/>
          <w:sz w:val="24"/>
          <w:szCs w:val="24"/>
          <w:lang w:val="fr-FR"/>
        </w:rPr>
        <w:t>ne savait pas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multiplier</w:t>
      </w:r>
    </w:p>
    <w:p w:rsidR="00ED1F27" w:rsidRPr="006C3288" w:rsidRDefault="00ED1F27" w:rsidP="00D3357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j’étais celui qui volait dont on </w:t>
      </w:r>
      <w:r>
        <w:rPr>
          <w:rFonts w:ascii="Times New Roman" w:hAnsi="Times New Roman"/>
          <w:sz w:val="24"/>
          <w:szCs w:val="24"/>
          <w:lang w:val="fr-FR"/>
        </w:rPr>
        <w:t>ignorait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s’il était celui qui guettait</w:t>
      </w:r>
    </w:p>
    <w:p w:rsidR="00ED1F27" w:rsidRPr="006C3288" w:rsidRDefault="00ED1F27" w:rsidP="00D3357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ou celui qui se dévouait</w:t>
      </w:r>
    </w:p>
    <w:p w:rsidR="00ED1F27" w:rsidRPr="006C3288" w:rsidRDefault="00ED1F27" w:rsidP="00D3357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j’étais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dans une trompette angélique où l’air était calme</w:t>
      </w:r>
    </w:p>
    <w:p w:rsidR="00ED1F27" w:rsidRPr="006C3288" w:rsidRDefault="00ED1F27" w:rsidP="00D3357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je ne savais alors pas que le feu se rallumait dans le voisinage</w:t>
      </w:r>
    </w:p>
    <w:p w:rsidR="00ED1F27" w:rsidRPr="006C3288" w:rsidRDefault="00ED1F27" w:rsidP="00D3357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que son éclat était le reflet de </w:t>
      </w:r>
      <w:r>
        <w:rPr>
          <w:rFonts w:ascii="Times New Roman" w:hAnsi="Times New Roman"/>
          <w:sz w:val="24"/>
          <w:szCs w:val="24"/>
          <w:lang w:val="fr-FR"/>
        </w:rPr>
        <w:t>la constance</w:t>
      </w:r>
    </w:p>
    <w:p w:rsidR="00ED1F27" w:rsidRPr="006C3288" w:rsidRDefault="00ED1F27" w:rsidP="00D3357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que la meule de foin brûlait juste pour nous apaiser</w:t>
      </w:r>
    </w:p>
    <w:p w:rsidR="00ED1F27" w:rsidRPr="006C3288" w:rsidRDefault="00ED1F27" w:rsidP="00D3357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que l’attiseur était innocent et la mesure sans passion</w:t>
      </w:r>
    </w:p>
    <w:p w:rsidR="00ED1F27" w:rsidRPr="006C3288" w:rsidRDefault="00ED1F27" w:rsidP="00D3357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comme un événement qui devait se produire</w:t>
      </w:r>
    </w:p>
    <w:p w:rsidR="00ED1F27" w:rsidRPr="006C3288" w:rsidRDefault="00ED1F27" w:rsidP="00D3357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que chaque accord était hors de l’esprit   </w:t>
      </w:r>
    </w:p>
    <w:p w:rsidR="00ED1F27" w:rsidRPr="006C3288" w:rsidRDefault="00ED1F27" w:rsidP="00D3357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et que </w:t>
      </w:r>
      <w:r w:rsidRPr="006C3288">
        <w:rPr>
          <w:rFonts w:ascii="Times New Roman" w:hAnsi="Times New Roman"/>
          <w:sz w:val="24"/>
          <w:szCs w:val="24"/>
          <w:lang w:val="fr-FR"/>
        </w:rPr>
        <w:t>combien d’eau tu renverserais était déjà calculé</w:t>
      </w:r>
    </w:p>
    <w:p w:rsidR="00ED1F27" w:rsidRPr="006C3288" w:rsidRDefault="00ED1F27" w:rsidP="00D3357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</w:t>
      </w:r>
      <w:r>
        <w:rPr>
          <w:rFonts w:ascii="Times New Roman" w:hAnsi="Times New Roman"/>
          <w:sz w:val="24"/>
          <w:szCs w:val="24"/>
          <w:lang w:val="fr-FR"/>
        </w:rPr>
        <w:t xml:space="preserve">que 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chaque fois que tu la puisais elle </w:t>
      </w:r>
      <w:r>
        <w:rPr>
          <w:rFonts w:ascii="Times New Roman" w:hAnsi="Times New Roman"/>
          <w:sz w:val="24"/>
          <w:szCs w:val="24"/>
          <w:lang w:val="fr-FR"/>
        </w:rPr>
        <w:t>se rapprocherait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du foyer</w:t>
      </w:r>
    </w:p>
    <w:p w:rsidR="00ED1F27" w:rsidRPr="006C3288" w:rsidRDefault="00ED1F27" w:rsidP="00D3357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ta main ne dénouerait pas cela</w:t>
      </w:r>
    </w:p>
    <w:p w:rsidR="00ED1F27" w:rsidRPr="006C3288" w:rsidRDefault="00ED1F27" w:rsidP="00D3357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comme une âme qui attendrait un ange aveugle</w:t>
      </w:r>
    </w:p>
    <w:p w:rsidR="00ED1F27" w:rsidRPr="006C3288" w:rsidRDefault="00ED1F27" w:rsidP="00D3357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lui enseignant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que l’action est le feu qui n’apaise pas</w:t>
      </w:r>
    </w:p>
    <w:p w:rsidR="00ED1F27" w:rsidRPr="006C3288" w:rsidRDefault="00ED1F27" w:rsidP="00D3357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que l’aveuglement est un regard qui lance loin </w:t>
      </w:r>
    </w:p>
    <w:p w:rsidR="00ED1F27" w:rsidRPr="006C3288" w:rsidRDefault="00ED1F27" w:rsidP="00D3357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les grandes oreilles et la bouche bavarde</w:t>
      </w:r>
    </w:p>
    <w:p w:rsidR="00ED1F27" w:rsidRPr="006C3288" w:rsidRDefault="00ED1F27" w:rsidP="00D3357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s’embrasant comme de la paille ininflammable </w:t>
      </w: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 w:rsidRPr="006C3288">
        <w:rPr>
          <w:rFonts w:ascii="Times New Roman" w:hAnsi="Times New Roman"/>
          <w:sz w:val="24"/>
          <w:szCs w:val="24"/>
        </w:rPr>
        <w:t xml:space="preserve">STOG </w:t>
      </w: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</w:rPr>
      </w:pP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</w:rPr>
      </w:pP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</w:rPr>
      </w:pP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z</w:t>
      </w:r>
      <w:r w:rsidRPr="006C3288">
        <w:rPr>
          <w:rFonts w:ascii="Times New Roman" w:hAnsi="Times New Roman"/>
          <w:sz w:val="24"/>
          <w:szCs w:val="24"/>
          <w:lang w:val="sl-SI"/>
        </w:rPr>
        <w:t xml:space="preserve">aboravio sam na </w:t>
      </w:r>
      <w:r w:rsidRPr="006C3288">
        <w:rPr>
          <w:rFonts w:ascii="Times New Roman" w:hAnsi="Times New Roman"/>
          <w:sz w:val="24"/>
          <w:szCs w:val="24"/>
          <w:lang w:val="sr-Cyrl-CS"/>
        </w:rPr>
        <w:t>n</w:t>
      </w:r>
      <w:r w:rsidRPr="006C3288">
        <w:rPr>
          <w:rFonts w:ascii="Times New Roman" w:hAnsi="Times New Roman"/>
          <w:sz w:val="24"/>
          <w:szCs w:val="24"/>
          <w:lang w:val="sl-SI"/>
        </w:rPr>
        <w:t xml:space="preserve">a šumove krošnji </w:t>
      </w: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l-SI"/>
        </w:rPr>
        <w:t>kroz koje se probijao</w:t>
      </w:r>
      <w:r w:rsidRPr="006C3288">
        <w:rPr>
          <w:rFonts w:ascii="Times New Roman" w:hAnsi="Times New Roman"/>
          <w:sz w:val="24"/>
          <w:szCs w:val="24"/>
          <w:lang w:val="sr-Cyrl-CS"/>
        </w:rPr>
        <w:t xml:space="preserve"> glas srebrnaste sove </w:t>
      </w: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na tavan u kojem je tkala svoj drugi život</w:t>
      </w: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na lepet koji me je bacao preko bezimenih gajeva</w:t>
      </w: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na nemost gde sam sretao svoje srce kako se rastvara</w:t>
      </w: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pred dahovima obećanja</w:t>
      </w: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zaboravio sam na glasove koji dolažahu kroz</w:t>
      </w: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zamahe noći koja u svojim okriljima</w:t>
      </w: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skriva blagoglasni  topot sitnih stvorova</w:t>
      </w: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čije se oči cakle kao sutra koje će obasjati</w:t>
      </w: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usta koja sa tvarima obnavljaju biće</w:t>
      </w: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zaboravio sam na skliske kanale </w:t>
      </w:r>
      <w:r w:rsidRPr="006C3288">
        <w:rPr>
          <w:rFonts w:ascii="Times New Roman" w:hAnsi="Times New Roman"/>
          <w:sz w:val="24"/>
          <w:szCs w:val="24"/>
          <w:lang w:val="sl-SI"/>
        </w:rPr>
        <w:t>po</w:t>
      </w:r>
      <w:r w:rsidRPr="006C3288">
        <w:rPr>
          <w:rFonts w:ascii="Times New Roman" w:hAnsi="Times New Roman"/>
          <w:sz w:val="24"/>
          <w:szCs w:val="24"/>
          <w:lang w:val="sr-Cyrl-CS"/>
        </w:rPr>
        <w:t xml:space="preserve"> čijim je kosinama</w:t>
      </w: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buktala trava i u čijem se trbuhu preobražavala svrha u zakon</w:t>
      </w: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a zakon u meru koju moj pogled nije mogao da umnoži</w:t>
      </w: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bio sam u  letač za kojeg se ne zna da li je  vrebalac ili</w:t>
      </w: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posvećivač</w:t>
      </w: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bio sam </w:t>
      </w:r>
      <w:r w:rsidRPr="006C3288">
        <w:rPr>
          <w:rFonts w:ascii="Times New Roman" w:hAnsi="Times New Roman"/>
          <w:sz w:val="24"/>
          <w:szCs w:val="24"/>
          <w:lang w:val="sl-SI"/>
        </w:rPr>
        <w:t>u</w:t>
      </w:r>
      <w:r w:rsidRPr="006C3288">
        <w:rPr>
          <w:rFonts w:ascii="Times New Roman" w:hAnsi="Times New Roman"/>
          <w:sz w:val="24"/>
          <w:szCs w:val="24"/>
          <w:lang w:val="sr-Cyrl-CS"/>
        </w:rPr>
        <w:t xml:space="preserve"> anđeoskoj trubi u kojoj je vazduh bio miran</w:t>
      </w: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tad nisam znao da se vatra razgoreva u blizini</w:t>
      </w: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da je njen sjaj odblesak nepromenjivosti</w:t>
      </w: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da stog sena gori tek da nas umiri</w:t>
      </w: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da je potpirivač nevin a mera bestrasna</w:t>
      </w: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kao događaj koji se mora zbiti</w:t>
      </w: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da je svaka nagodba izvan pameti</w:t>
      </w: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koliko ćeš vode proliti već je izračunato</w:t>
      </w: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svaki put kad je zahvatiš biće bliže ognjištu</w:t>
      </w: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to tvoja ruka neće razvezati</w:t>
      </w: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kao duša koja čeka slepog anđela</w:t>
      </w: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da </w:t>
      </w:r>
      <w:r w:rsidRPr="006C3288">
        <w:rPr>
          <w:rFonts w:ascii="Times New Roman" w:hAnsi="Times New Roman"/>
          <w:sz w:val="24"/>
          <w:szCs w:val="24"/>
          <w:lang w:val="sl-SI"/>
        </w:rPr>
        <w:t>je</w:t>
      </w:r>
      <w:r w:rsidRPr="006C3288">
        <w:rPr>
          <w:rFonts w:ascii="Times New Roman" w:hAnsi="Times New Roman"/>
          <w:sz w:val="24"/>
          <w:szCs w:val="24"/>
          <w:lang w:val="sr-Cyrl-CS"/>
        </w:rPr>
        <w:t xml:space="preserve"> poduči da je delanje vatra koja se ne stišava</w:t>
      </w: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da je slepilo vid koji daleko dobacuje</w:t>
      </w: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velike uši i brbljiva usta</w:t>
      </w:r>
    </w:p>
    <w:p w:rsidR="00ED1F27" w:rsidRPr="006C3288" w:rsidRDefault="00ED1F27" w:rsidP="008E74E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koja plamte kao nesagoriva slama </w:t>
      </w: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br w:type="column"/>
      </w:r>
      <w:r w:rsidRPr="006C3288">
        <w:rPr>
          <w:rFonts w:ascii="Times New Roman" w:hAnsi="Times New Roman"/>
          <w:sz w:val="24"/>
          <w:szCs w:val="24"/>
          <w:lang w:val="fr-FR"/>
        </w:rPr>
        <w:t>LES BOSQUETS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autrefois j’appelais les mots des bosquets</w:t>
      </w:r>
    </w:p>
    <w:p w:rsidR="00ED1F27" w:rsidRPr="006C3288" w:rsidRDefault="00ED1F27" w:rsidP="009A5382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des canaux ombragés et des clairières</w:t>
      </w:r>
    </w:p>
    <w:p w:rsidR="00ED1F27" w:rsidRPr="006C3288" w:rsidRDefault="00ED1F27" w:rsidP="009A5382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je connaissais les oiseaux comme je connais maintenant ce qui n’a pas de fondement </w:t>
      </w:r>
    </w:p>
    <w:p w:rsidR="00ED1F27" w:rsidRPr="006C3288" w:rsidRDefault="00ED1F27" w:rsidP="009A5382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que je construisais comme une tour qui allait s’écrouler</w:t>
      </w:r>
    </w:p>
    <w:p w:rsidR="00ED1F27" w:rsidRPr="006C3288" w:rsidRDefault="00ED1F27" w:rsidP="009A5382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dont la flamme allait avaler sa propre ascension.</w:t>
      </w:r>
    </w:p>
    <w:p w:rsidR="00ED1F27" w:rsidRPr="006C3288" w:rsidRDefault="00ED1F27" w:rsidP="009A5382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autrefois je m’adressais aux mots comme aux dieux sereins</w:t>
      </w:r>
    </w:p>
    <w:p w:rsidR="00ED1F27" w:rsidRPr="006C3288" w:rsidRDefault="00ED1F27" w:rsidP="009A5382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chacun battait des ailes</w:t>
      </w:r>
    </w:p>
    <w:p w:rsidR="00ED1F27" w:rsidRPr="006C3288" w:rsidRDefault="00ED1F27" w:rsidP="009A5382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en tombant des hauteurs dans la profondeur de la profondeur dans la promesse</w:t>
      </w:r>
    </w:p>
    <w:p w:rsidR="00ED1F27" w:rsidRPr="006C3288" w:rsidRDefault="00ED1F27" w:rsidP="003E3F3A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chacun chantait comme un zébu et bruissait comme la sagesse</w:t>
      </w:r>
    </w:p>
    <w:p w:rsidR="00ED1F27" w:rsidRPr="006C3288" w:rsidRDefault="00ED1F27" w:rsidP="003E3F3A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faisait ruisseler sur moi des cascades de lumière.</w:t>
      </w:r>
    </w:p>
    <w:p w:rsidR="00ED1F27" w:rsidRPr="006C3288" w:rsidRDefault="00ED1F27" w:rsidP="003E3F3A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m’illuminait comme un inachèvement</w:t>
      </w:r>
    </w:p>
    <w:p w:rsidR="00ED1F27" w:rsidRPr="006C3288" w:rsidRDefault="00ED1F27" w:rsidP="003E3F3A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trépidait comme des feuilles innombrables pendant que</w:t>
      </w:r>
    </w:p>
    <w:p w:rsidR="00ED1F27" w:rsidRPr="006C3288" w:rsidRDefault="00ED1F27" w:rsidP="003E3F3A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dans les océans les respirations se balançaient </w:t>
      </w:r>
    </w:p>
    <w:p w:rsidR="00ED1F27" w:rsidRPr="006C3288" w:rsidRDefault="00ED1F27" w:rsidP="0011287A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mouvaient les ombres comme des marches de pourpre qui soutiennent les sphères.</w:t>
      </w:r>
    </w:p>
    <w:p w:rsidR="00ED1F27" w:rsidRPr="006C3288" w:rsidRDefault="00ED1F27" w:rsidP="0011287A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en tant que favori j’étais assis par terre</w:t>
      </w:r>
    </w:p>
    <w:p w:rsidR="00ED1F27" w:rsidRPr="006C3288" w:rsidRDefault="00ED1F27" w:rsidP="0011287A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déroulais les fils qui tous s’emmêlaient </w:t>
      </w:r>
    </w:p>
    <w:p w:rsidR="00ED1F27" w:rsidRPr="006C3288" w:rsidRDefault="00ED1F27" w:rsidP="0011287A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je </w:t>
      </w:r>
      <w:r w:rsidRPr="006C3288">
        <w:rPr>
          <w:rFonts w:ascii="Times New Roman" w:hAnsi="Times New Roman"/>
          <w:sz w:val="24"/>
          <w:szCs w:val="24"/>
          <w:lang w:val="fr-FR"/>
        </w:rPr>
        <w:t>rangeais les ustensiles dans lesquels se miraient les anges</w:t>
      </w:r>
    </w:p>
    <w:p w:rsidR="00ED1F27" w:rsidRPr="006C3288" w:rsidRDefault="00ED1F27" w:rsidP="0011287A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recherchais des parfums et des mélodies</w:t>
      </w:r>
    </w:p>
    <w:p w:rsidR="00ED1F27" w:rsidRPr="006C3288" w:rsidRDefault="00ED1F27" w:rsidP="0011287A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regardais dans le lointain comme dans l’aile qui allait me soulever.</w:t>
      </w:r>
    </w:p>
    <w:p w:rsidR="00ED1F27" w:rsidRPr="006C3288" w:rsidRDefault="00ED1F27" w:rsidP="0011287A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je rampais à travers le fourré où chantaient des pies</w:t>
      </w:r>
    </w:p>
    <w:p w:rsidR="00ED1F27" w:rsidRPr="006C3288" w:rsidRDefault="00ED1F27" w:rsidP="0011287A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voltigeaient des moineaux et sautillaient des oreilles de chats</w:t>
      </w:r>
    </w:p>
    <w:p w:rsidR="00ED1F27" w:rsidRPr="006C3288" w:rsidRDefault="00ED1F27" w:rsidP="0011287A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comme une langue avec laquelle je mettais en marche mes membres.</w:t>
      </w:r>
    </w:p>
    <w:p w:rsidR="00ED1F27" w:rsidRPr="006C3288" w:rsidRDefault="00ED1F27" w:rsidP="0011287A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une fois je me suis couché par terre comme sur un tapis clair</w:t>
      </w:r>
    </w:p>
    <w:p w:rsidR="00ED1F27" w:rsidRPr="006C3288" w:rsidRDefault="00ED1F27" w:rsidP="0011287A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moi qui voy</w:t>
      </w:r>
      <w:r>
        <w:rPr>
          <w:rFonts w:ascii="Times New Roman" w:hAnsi="Times New Roman"/>
          <w:sz w:val="24"/>
          <w:szCs w:val="24"/>
          <w:lang w:val="fr-FR"/>
        </w:rPr>
        <w:t>ais que les mots étaient comme d</w:t>
      </w:r>
      <w:r w:rsidRPr="006C3288">
        <w:rPr>
          <w:rFonts w:ascii="Times New Roman" w:hAnsi="Times New Roman"/>
          <w:sz w:val="24"/>
          <w:szCs w:val="24"/>
          <w:lang w:val="fr-FR"/>
        </w:rPr>
        <w:t>es enfants</w:t>
      </w:r>
    </w:p>
    <w:p w:rsidR="00ED1F27" w:rsidRPr="006C3288" w:rsidRDefault="00ED1F27" w:rsidP="0011287A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que la loi qui juge était dans leurs corps</w:t>
      </w:r>
    </w:p>
    <w:p w:rsidR="00ED1F27" w:rsidRPr="006C3288" w:rsidRDefault="00ED1F27" w:rsidP="0011287A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la lame dans des myriades de bouches. </w:t>
      </w:r>
    </w:p>
    <w:p w:rsidR="00ED1F27" w:rsidRPr="006C3288" w:rsidRDefault="00ED1F27" w:rsidP="0011287A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11287A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11287A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sr-Cyrl-CS"/>
        </w:rPr>
        <w:br w:type="column"/>
      </w:r>
      <w:r w:rsidRPr="006C3288">
        <w:rPr>
          <w:rFonts w:ascii="Times New Roman" w:hAnsi="Times New Roman"/>
          <w:sz w:val="24"/>
          <w:szCs w:val="24"/>
          <w:lang w:val="sr-Cyrl-CS"/>
        </w:rPr>
        <w:t>GAJEVI</w:t>
      </w: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nekad sam reči pozivao iz šumaraka</w:t>
      </w: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iz senovitih kanala i svetlih gajeva</w:t>
      </w: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znao sam ptice kao što sada znam bezrazložnost</w:t>
      </w: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koju gradih kao kulu koja će se stropoštati</w:t>
      </w: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čiji će plamen progutati svoje uspenje.</w:t>
      </w: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nekada se obraćah rečima kao vedrim bogovima</w:t>
      </w: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svaka je razmahivala krilima</w:t>
      </w: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padajući iz visina u dubinu iz dubine u obećanje</w:t>
      </w: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svaka je pevala kao zeba i huktala kao mudrost </w:t>
      </w: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slivala na me slapove svetlosti.</w:t>
      </w: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i obasjavala me kao nezavršivost </w:t>
      </w: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i treperila kao bezbrojni listovi dok se </w:t>
      </w: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u okeanima disanja njišu</w:t>
      </w: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pokreću senke kao stepenike purpura što podupiru sfere.</w:t>
      </w: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kao miljenik sedeo sam na zemlji </w:t>
      </w: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i odmotavao niti što su se mrsile </w:t>
      </w: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slagao sudove u kojima su se ogledali anđeli</w:t>
      </w: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tragao za mirisima i napevima</w:t>
      </w: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i gledao u daljinu kao u krilo koje će me podignuti. </w:t>
      </w: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kroz šipražje sam puzao u kojem su pevale svrake</w:t>
      </w: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i prhutali vrapci i mačje uši skakutale </w:t>
      </w: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kao jezik kojim sam pokretao udove.</w:t>
      </w: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negda ležah na zemlji kao na vedroj prostirci</w:t>
      </w: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ja koji videh da reči su ko deca</w:t>
      </w: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da zakon koji sudi u njihovom je telu</w:t>
      </w:r>
    </w:p>
    <w:p w:rsidR="00ED1F27" w:rsidRPr="006C3288" w:rsidRDefault="00ED1F27" w:rsidP="000D7714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a  oštrica je u mirijadama usta.</w:t>
      </w:r>
    </w:p>
    <w:p w:rsidR="00ED1F27" w:rsidRPr="006C3288" w:rsidRDefault="00ED1F27" w:rsidP="0011287A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br w:type="column"/>
      </w:r>
      <w:r w:rsidRPr="006C3288">
        <w:rPr>
          <w:rFonts w:ascii="Times New Roman" w:hAnsi="Times New Roman"/>
          <w:sz w:val="24"/>
          <w:szCs w:val="24"/>
          <w:lang w:val="fr-FR"/>
        </w:rPr>
        <w:t>PANIER</w:t>
      </w: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2D0890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Si je voulais écrire </w:t>
      </w:r>
      <w:r>
        <w:rPr>
          <w:rFonts w:ascii="Times New Roman" w:hAnsi="Times New Roman"/>
          <w:sz w:val="24"/>
          <w:szCs w:val="24"/>
          <w:lang w:val="fr-FR"/>
        </w:rPr>
        <w:t>sur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toi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t’écrire à toi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rien que des phrases courtes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des ombres </w:t>
      </w:r>
      <w:r>
        <w:rPr>
          <w:rFonts w:ascii="Times New Roman" w:hAnsi="Times New Roman"/>
          <w:sz w:val="24"/>
          <w:szCs w:val="24"/>
          <w:lang w:val="fr-FR"/>
        </w:rPr>
        <w:t>dessinant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un profil rigide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j’entend</w:t>
      </w:r>
      <w:r>
        <w:rPr>
          <w:rFonts w:ascii="Times New Roman" w:hAnsi="Times New Roman"/>
          <w:sz w:val="24"/>
          <w:szCs w:val="24"/>
          <w:lang w:val="fr-FR"/>
        </w:rPr>
        <w:t>rai</w:t>
      </w:r>
      <w:r w:rsidRPr="006C3288">
        <w:rPr>
          <w:rFonts w:ascii="Times New Roman" w:hAnsi="Times New Roman"/>
          <w:sz w:val="24"/>
          <w:szCs w:val="24"/>
          <w:lang w:val="fr-FR"/>
        </w:rPr>
        <w:t>s au loin la sirène du navire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sur le danube 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</w:t>
      </w:r>
      <w:r>
        <w:rPr>
          <w:rFonts w:ascii="Times New Roman" w:hAnsi="Times New Roman"/>
          <w:sz w:val="24"/>
          <w:szCs w:val="24"/>
          <w:lang w:val="fr-FR"/>
        </w:rPr>
        <w:t>ce serait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l’ombre du son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le son de l’ombre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disant qu’il m’offre ton visage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ton souffle indescriptible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qui me 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baigne encore comme l’océan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qui renforce mes mains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fait de mon cœur un grondement. 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je suis au milieu des fléaux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mais les mots que je prononce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semblent se dissoudre dans l’air inodore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devant le discours qui me crucifie.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pendant que tu descends pour revenir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ce qui te renvoie c’est plus que de la grâce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cette providence qui relie l’indicible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ce mot vide comme un panier après la tempête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cette connaissance inarticulée qui nous attire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afin que nous nous reconnaissions sans cesse en elle.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sr-Cyrl-CS"/>
        </w:rPr>
        <w:br w:type="column"/>
      </w:r>
      <w:r w:rsidRPr="006C3288">
        <w:rPr>
          <w:rFonts w:ascii="Times New Roman" w:hAnsi="Times New Roman"/>
          <w:sz w:val="24"/>
          <w:szCs w:val="24"/>
          <w:lang w:val="sr-Cyrl-CS"/>
        </w:rPr>
        <w:t>KOŠARA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ako bih o tebi da pišem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i da pišem tebi 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ništa osim  kratkih rečenica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senki što crtaju ukočen jedan profil.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ali u daljini čujem sirenu broda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sa dunava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to je senka zvuka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i zvuk senke 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koja veli da mi poklanja tvoje lice 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tvoj dah neopisivi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koji me još 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obliva kao okean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koji  čini moje ruke snažnim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moje srce poput tučnjave</w:t>
      </w:r>
      <w:r w:rsidRPr="006C3288">
        <w:rPr>
          <w:rFonts w:ascii="Times New Roman" w:hAnsi="Times New Roman"/>
          <w:sz w:val="24"/>
          <w:szCs w:val="24"/>
          <w:lang w:val="sr-Latn-CS"/>
        </w:rPr>
        <w:t>.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usred sam pošasti 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ali reči koje izgovaram 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kao da se u bezmirisnom vazduhu rastvaraju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pred govorom koji me razapinje.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dok silaziš da bi se vratila 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to što te vraća više je od blagodati 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ta promisao koja spaja neizgovorivo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ta reč koja je prazna kao košara posle oluje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to nemušto znanje koje nas privlači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da se u njemu stalno prepoznajemo.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br w:type="column"/>
      </w:r>
      <w:r w:rsidRPr="006C3288">
        <w:rPr>
          <w:rFonts w:ascii="Times New Roman" w:hAnsi="Times New Roman"/>
          <w:sz w:val="24"/>
          <w:szCs w:val="24"/>
          <w:lang w:val="fr-FR"/>
        </w:rPr>
        <w:t>LE POIDS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deux et deux font quatre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un savoir pauvre mais fiable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ô qu’il était utile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lorsque je rassemblais 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ce que l’aube allait révéler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lorsque je gardais ce qu’il fallait perdre.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le compte était le désert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tandis que l’eau était calme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le murmure volait dans les hauteurs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l’épervier chantait dans la nature sauvage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ceux qui passaient me regardaient 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comme un poids sur le point d’être posé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sur la balance.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lorsque j’ai mâché à la hâte ce qui pouvait se décomposer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lorsque j’ai lancé autant que mon cœur pouvait calculer 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j’ai vu que l’eau brouillait les nombres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que l’air dévorait les comptes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que la foudre jetait dehors les fractions et les dispersait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en queues lumineuses 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que le toit était le lieu où les œuvres se pétrifiaient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où les soutiens faiblissaient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que le sous-sol montait avec des mèches de feu 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se répandait dans les villes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que quitter ne signifiait pas trouver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qu’appuyer ne signifiait pas sauver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que trouver ne signifiait pas reprendre ce qu’on avait laissé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que partir n’avait pas l’âme du retour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que celui qui revenait n’avait pas de mémoire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que quand trois s’en allaient et l’un revenait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c’était comme si personne ne revenait.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j’ai vu une ombre qui grandissait dans l’obscurité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un branchage qui dépassait de l’arbre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une belette qui attaquait l’aigle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une hache qui revenait sur l’épaule de l’ange 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que tu l’additionnes</w:t>
      </w:r>
    </w:p>
    <w:p w:rsidR="00ED1F27" w:rsidRPr="006C3288" w:rsidRDefault="00ED1F27" w:rsidP="00B408A7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que tu l’oublies 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ce sera trop.</w:t>
      </w:r>
    </w:p>
    <w:p w:rsidR="00ED1F27" w:rsidRDefault="00ED1F27" w:rsidP="00CF6999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br w:type="column"/>
      </w:r>
      <w:r w:rsidRPr="006C3288">
        <w:rPr>
          <w:rFonts w:ascii="Times New Roman" w:hAnsi="Times New Roman"/>
          <w:sz w:val="24"/>
          <w:szCs w:val="24"/>
          <w:lang w:val="fr-FR"/>
        </w:rPr>
        <w:t>TEG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  <w:r w:rsidRPr="006C3288">
        <w:rPr>
          <w:rFonts w:ascii="Times New Roman" w:hAnsi="Times New Roman"/>
          <w:sz w:val="24"/>
          <w:szCs w:val="24"/>
          <w:lang w:val="sr-Latn-CS"/>
        </w:rPr>
        <w:t>dva i dva su četiri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  <w:r w:rsidRPr="006C3288">
        <w:rPr>
          <w:rFonts w:ascii="Times New Roman" w:hAnsi="Times New Roman"/>
          <w:sz w:val="24"/>
          <w:szCs w:val="24"/>
          <w:lang w:val="sr-Latn-CS"/>
        </w:rPr>
        <w:t>oskudno znanje ali pouzdano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  <w:r w:rsidRPr="006C3288">
        <w:rPr>
          <w:rFonts w:ascii="Times New Roman" w:hAnsi="Times New Roman"/>
          <w:sz w:val="24"/>
          <w:szCs w:val="24"/>
          <w:lang w:val="sr-Latn-CS"/>
        </w:rPr>
        <w:t xml:space="preserve">koliko beše od pomoći 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  <w:r w:rsidRPr="006C3288">
        <w:rPr>
          <w:rFonts w:ascii="Times New Roman" w:hAnsi="Times New Roman"/>
          <w:sz w:val="24"/>
          <w:szCs w:val="24"/>
          <w:lang w:val="sr-Latn-CS"/>
        </w:rPr>
        <w:t>kad sam</w:t>
      </w:r>
      <w:r w:rsidRPr="006C3288">
        <w:rPr>
          <w:rFonts w:ascii="Times New Roman" w:hAnsi="Times New Roman"/>
          <w:sz w:val="24"/>
          <w:szCs w:val="24"/>
          <w:lang w:val="sr-Cyrl-CS"/>
        </w:rPr>
        <w:t xml:space="preserve"> </w:t>
      </w:r>
      <w:r w:rsidRPr="006C3288">
        <w:rPr>
          <w:rFonts w:ascii="Times New Roman" w:hAnsi="Times New Roman"/>
          <w:sz w:val="24"/>
          <w:szCs w:val="24"/>
          <w:lang w:val="sr-Latn-CS"/>
        </w:rPr>
        <w:t xml:space="preserve">zbrajao 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  <w:r w:rsidRPr="006C3288">
        <w:rPr>
          <w:rFonts w:ascii="Times New Roman" w:hAnsi="Times New Roman"/>
          <w:sz w:val="24"/>
          <w:szCs w:val="24"/>
          <w:lang w:val="sr-Latn-CS"/>
        </w:rPr>
        <w:t>ono što će  praskozorje da obznani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</w:rPr>
      </w:pPr>
      <w:r w:rsidRPr="006C3288">
        <w:rPr>
          <w:rFonts w:ascii="Times New Roman" w:hAnsi="Times New Roman"/>
          <w:sz w:val="24"/>
          <w:szCs w:val="24"/>
        </w:rPr>
        <w:t>kada sam čuvao ono što  treba izgubiti.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račun beše pustinja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dok je voda bila mirna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</w:t>
      </w:r>
      <w:r w:rsidRPr="006C3288">
        <w:rPr>
          <w:rFonts w:ascii="Times New Roman" w:hAnsi="Times New Roman"/>
          <w:sz w:val="24"/>
          <w:szCs w:val="24"/>
        </w:rPr>
        <w:t xml:space="preserve"> žamor leteo u visine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</w:t>
      </w:r>
      <w:r w:rsidRPr="006C3288">
        <w:rPr>
          <w:rFonts w:ascii="Times New Roman" w:hAnsi="Times New Roman"/>
          <w:sz w:val="24"/>
          <w:szCs w:val="24"/>
        </w:rPr>
        <w:t xml:space="preserve"> kobac pevao u divljini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a</w:t>
      </w:r>
      <w:r w:rsidRPr="006C3288">
        <w:rPr>
          <w:rFonts w:ascii="Times New Roman" w:hAnsi="Times New Roman"/>
          <w:sz w:val="24"/>
          <w:szCs w:val="24"/>
        </w:rPr>
        <w:t xml:space="preserve"> oni koji prolaziše samo pogledavahu na me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</w:rPr>
      </w:pPr>
      <w:r w:rsidRPr="006C3288">
        <w:rPr>
          <w:rFonts w:ascii="Times New Roman" w:hAnsi="Times New Roman"/>
          <w:sz w:val="24"/>
          <w:szCs w:val="24"/>
        </w:rPr>
        <w:t>kao na teg koji će tek  na terazije biti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</w:rPr>
      </w:pPr>
      <w:r w:rsidRPr="006C3288">
        <w:rPr>
          <w:rFonts w:ascii="Times New Roman" w:hAnsi="Times New Roman"/>
          <w:sz w:val="24"/>
          <w:szCs w:val="24"/>
        </w:rPr>
        <w:t>položen.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</w:rPr>
      </w:pPr>
      <w:r w:rsidRPr="006C3288">
        <w:rPr>
          <w:rFonts w:ascii="Times New Roman" w:hAnsi="Times New Roman"/>
          <w:sz w:val="24"/>
          <w:szCs w:val="24"/>
        </w:rPr>
        <w:t>dok hitao</w:t>
      </w:r>
      <w:r w:rsidRPr="006C3288">
        <w:rPr>
          <w:rFonts w:ascii="Times New Roman" w:hAnsi="Times New Roman"/>
          <w:sz w:val="24"/>
          <w:szCs w:val="24"/>
          <w:lang w:val="sr-Cyrl-CS"/>
        </w:rPr>
        <w:t xml:space="preserve"> sam</w:t>
      </w:r>
      <w:r w:rsidRPr="006C3288">
        <w:rPr>
          <w:rFonts w:ascii="Times New Roman" w:hAnsi="Times New Roman"/>
          <w:sz w:val="24"/>
          <w:szCs w:val="24"/>
        </w:rPr>
        <w:t xml:space="preserve"> da sažvaćem ono što se moglo razložiti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</w:rPr>
      </w:pPr>
      <w:r w:rsidRPr="006C3288">
        <w:rPr>
          <w:rFonts w:ascii="Times New Roman" w:hAnsi="Times New Roman"/>
          <w:sz w:val="24"/>
          <w:szCs w:val="24"/>
        </w:rPr>
        <w:t>zamahivao onoliko koliko je moje  srce znalo da izračuna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6C3288">
        <w:rPr>
          <w:rFonts w:ascii="Times New Roman" w:hAnsi="Times New Roman"/>
          <w:sz w:val="24"/>
          <w:szCs w:val="24"/>
          <w:lang w:val="de-DE"/>
        </w:rPr>
        <w:t>video  sam da voda pomućuje brojeve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6C3288">
        <w:rPr>
          <w:rFonts w:ascii="Times New Roman" w:hAnsi="Times New Roman"/>
          <w:sz w:val="24"/>
          <w:szCs w:val="24"/>
          <w:lang w:val="de-DE"/>
        </w:rPr>
        <w:t>da vazduh proždire sabirke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6C3288">
        <w:rPr>
          <w:rFonts w:ascii="Times New Roman" w:hAnsi="Times New Roman"/>
          <w:sz w:val="24"/>
          <w:szCs w:val="24"/>
          <w:lang w:val="de-DE"/>
        </w:rPr>
        <w:t>da udar groma izbacuje razlomke i rasipa ih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6C3288">
        <w:rPr>
          <w:rFonts w:ascii="Times New Roman" w:hAnsi="Times New Roman"/>
          <w:sz w:val="24"/>
          <w:szCs w:val="24"/>
          <w:lang w:val="de-DE"/>
        </w:rPr>
        <w:t>u svetlim repovima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6C3288">
        <w:rPr>
          <w:rFonts w:ascii="Times New Roman" w:hAnsi="Times New Roman"/>
          <w:sz w:val="24"/>
          <w:szCs w:val="24"/>
          <w:lang w:val="de-DE"/>
        </w:rPr>
        <w:t>da je krov mesto gde se dela okamenjuju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6C3288">
        <w:rPr>
          <w:rFonts w:ascii="Times New Roman" w:hAnsi="Times New Roman"/>
          <w:sz w:val="24"/>
          <w:szCs w:val="24"/>
          <w:lang w:val="de-DE"/>
        </w:rPr>
        <w:t>i  potpornji popuštaju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da se  podzemlje  penje sa pramenjem vatre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 razliva po gradovima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da ostaviti ne  znači i naći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da podupreti ne znači spasiti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da naći ne znači preuzeti odloženo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da otići nema dušu povratka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da onaj koji se vraća nema pamćenja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6C3288">
        <w:rPr>
          <w:rFonts w:ascii="Times New Roman" w:hAnsi="Times New Roman"/>
          <w:sz w:val="24"/>
          <w:szCs w:val="24"/>
          <w:lang w:val="de-DE"/>
        </w:rPr>
        <w:t>i da kad trojica odu a jedan se vrati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6C3288">
        <w:rPr>
          <w:rFonts w:ascii="Times New Roman" w:hAnsi="Times New Roman"/>
          <w:sz w:val="24"/>
          <w:szCs w:val="24"/>
          <w:lang w:val="de-DE"/>
        </w:rPr>
        <w:t xml:space="preserve">kao da se niko nije vratio.  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6C3288">
        <w:rPr>
          <w:rFonts w:ascii="Times New Roman" w:hAnsi="Times New Roman"/>
          <w:sz w:val="24"/>
          <w:szCs w:val="24"/>
          <w:lang w:val="de-DE"/>
        </w:rPr>
        <w:t>videh   senku koja raste u mraku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6C3288">
        <w:rPr>
          <w:rFonts w:ascii="Times New Roman" w:hAnsi="Times New Roman"/>
          <w:sz w:val="24"/>
          <w:szCs w:val="24"/>
          <w:lang w:val="de-DE"/>
        </w:rPr>
        <w:t>krošnju koja nadvisuje stablo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6C3288">
        <w:rPr>
          <w:rFonts w:ascii="Times New Roman" w:hAnsi="Times New Roman"/>
          <w:sz w:val="24"/>
          <w:szCs w:val="24"/>
          <w:lang w:val="de-DE"/>
        </w:rPr>
        <w:t>lasicu koja napada orla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sekiru koja se vraća na ramenu anđela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6C3288">
        <w:rPr>
          <w:rFonts w:ascii="Times New Roman" w:hAnsi="Times New Roman"/>
          <w:sz w:val="24"/>
          <w:szCs w:val="24"/>
          <w:lang w:val="de-DE"/>
        </w:rPr>
        <w:t>koliko god da sabereš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6C3288">
        <w:rPr>
          <w:rFonts w:ascii="Times New Roman" w:hAnsi="Times New Roman"/>
          <w:sz w:val="24"/>
          <w:szCs w:val="24"/>
          <w:lang w:val="de-DE"/>
        </w:rPr>
        <w:t>koliko god da zaboraviš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biće previše.</w:t>
      </w:r>
    </w:p>
    <w:p w:rsidR="00ED1F27" w:rsidRPr="006C3288" w:rsidRDefault="00ED1F27" w:rsidP="008E180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8E180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8E180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8E180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br w:type="column"/>
      </w:r>
      <w:r w:rsidRPr="006C3288">
        <w:rPr>
          <w:rFonts w:ascii="Times New Roman" w:hAnsi="Times New Roman"/>
          <w:sz w:val="24"/>
          <w:szCs w:val="24"/>
          <w:lang w:val="fr-FR"/>
        </w:rPr>
        <w:t>LE PLOMB</w:t>
      </w:r>
    </w:p>
    <w:p w:rsidR="00ED1F27" w:rsidRPr="006C3288" w:rsidRDefault="00ED1F27" w:rsidP="008E180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8E180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8E180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8E180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aujourd’hui je suis heureux 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demain ça ne se répétera pas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je recevrai une lettre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j’entendrai une voix au téléphone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quelqu’un frappera à ma porte 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 y aura un incendie à proximité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je verrai la raison qui porte le visage sillonné de rides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qui s’est décomposé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et hurle dans les bureaux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je verrai la fuite qui a dévoré son corps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le vagabondage qui obscurcit les fenêtres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et les belvédères où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tu ne peux pas exister 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à cause de la tempête et de la pluie mêlée à la neige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je verrai la beauté devenue décrépite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la mort qui se cache dans les couloirs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un tumulte où le bruit grandit comme le catafalque d’un mourant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le bavardage </w:t>
      </w:r>
      <w:r>
        <w:rPr>
          <w:rFonts w:ascii="Times New Roman" w:hAnsi="Times New Roman"/>
          <w:sz w:val="24"/>
          <w:szCs w:val="24"/>
          <w:lang w:val="fr-FR"/>
        </w:rPr>
        <w:t xml:space="preserve">qui 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brûle comme l’obscurité avant 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l’aube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je verrai des villes et des villages et des mouchards et des douaniers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des amis et des curieux et des chahuteurs sur les marchés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des nénuphars sur l’eau et des oiseaux sans vie les yeux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éteints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je verrai la musique morte et la peau sèche des tambours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les bruits du cœur les cris de la ville et des îles désertes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des toits envahis par les herbes et des hiboux désespérés 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du plomb fondu et du cuivre d’alchimie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je verrai la tristesse qui se répand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qui chante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comme un oiseau au bord de la fenêtre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dévore ma joie.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>
        <w:rPr>
          <w:rFonts w:ascii="Times New Roman" w:hAnsi="Times New Roman"/>
          <w:sz w:val="24"/>
          <w:szCs w:val="24"/>
          <w:lang w:val="sr-Cyrl-CS"/>
        </w:rPr>
        <w:br w:type="column"/>
      </w:r>
      <w:r w:rsidRPr="006C3288">
        <w:rPr>
          <w:rFonts w:ascii="Times New Roman" w:hAnsi="Times New Roman"/>
          <w:sz w:val="24"/>
          <w:szCs w:val="24"/>
          <w:lang w:val="sr-Cyrl-CS"/>
        </w:rPr>
        <w:t>OLOVO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danas sam radostan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sutra se to neće ponoviti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dobiću pismo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čuću glas preko telefona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neko će lupati na vrata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izbiće požar u blizini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videću pamet koja nosi izbrazdano lice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koja se raspala i zavija po uredima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videću bekstvo koje je proždrlo svoje telo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beskućništvo koje zamračuje prozore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vidikovce na kojima ne možeš postojati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od hladne bure i susnežice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videću lepotu koja je oronula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smrt koja se skriva po hodnicima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metež u kojem narasta buka kao odar samrtnika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brbljanje koje se gori kao tama pred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svanuće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videću gradove i sela i žbire i carinike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prijatelje i radoznalce i vikače na tržnicama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lokvanje na vodi i beživotne ptice sa ugaslim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očima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videću mrtvu muziku i sasušenu kožu na bubnjevima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zvukove srca i uzvike grada i pusta ostrva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zarasle krovove i beznadežne sove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rastopljeno olove i bakar alhemije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i videću tugu kako se širi 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kako peva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kao ptica na ivici prozora</w:t>
      </w:r>
    </w:p>
    <w:p w:rsidR="00ED1F27" w:rsidRPr="006C3288" w:rsidRDefault="00ED1F27" w:rsidP="00CF6999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i proždire moju radost.  </w:t>
      </w:r>
    </w:p>
    <w:p w:rsidR="00ED1F27" w:rsidRPr="006C3288" w:rsidRDefault="00ED1F27" w:rsidP="00CF6999">
      <w:pPr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br w:type="column"/>
      </w:r>
      <w:r w:rsidRPr="006C3288">
        <w:rPr>
          <w:rFonts w:ascii="Times New Roman" w:hAnsi="Times New Roman"/>
          <w:sz w:val="24"/>
          <w:szCs w:val="24"/>
          <w:lang w:val="fr-FR"/>
        </w:rPr>
        <w:t>RENONCE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deviens invisible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sorte à dormir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comme si ton rêve était déjà raconté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que tu te souvenais d’une autre vie.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deviens fidèle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afin que tu saches ce pour quoi personne n’est payé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lorsque le doute ne détruit pas la pierre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sur laquelle ne tombe pas la pièce en argent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personne ne se penche pour la flairer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renonce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à l’obscurité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renonce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à la raison.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la déraison est la loi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une force plus ou moins mesurée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occupe les espaces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se divise entre ceux qui ne demandent pas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quel jour est le premier parmi les égaux. 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si je pars aujourd’hui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arriverai-je aujourd’hui.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qu’est-ce qui est plus important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que le moment où tu es parti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serrer le cœur qui voit déjà que tu te dépasses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que tu ôtes le soupçon de ceux qui ne croient pas que tu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color w:val="FF0000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es arrivé avant d’être parti.</w:t>
      </w:r>
      <w:r w:rsidRPr="006C3288">
        <w:rPr>
          <w:rFonts w:ascii="Times New Roman" w:hAnsi="Times New Roman"/>
          <w:color w:val="FF0000"/>
          <w:sz w:val="24"/>
          <w:szCs w:val="24"/>
          <w:lang w:val="fr-FR"/>
        </w:rPr>
        <w:t xml:space="preserve"> 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renonce à la distance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renonce à la preuve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car la connaissance sert à bercer les sourds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les mots sonnent non pour semer la rébellion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mais pour embrasser l’inexistence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pour cacher l’obscurité.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>
        <w:rPr>
          <w:rFonts w:ascii="Times New Roman" w:hAnsi="Times New Roman"/>
          <w:sz w:val="24"/>
          <w:szCs w:val="24"/>
          <w:lang w:val="sr-Cyrl-CS"/>
        </w:rPr>
        <w:br w:type="column"/>
      </w:r>
      <w:r w:rsidRPr="006C3288">
        <w:rPr>
          <w:rFonts w:ascii="Times New Roman" w:hAnsi="Times New Roman"/>
          <w:sz w:val="24"/>
          <w:szCs w:val="24"/>
          <w:lang w:val="sr-Cyrl-CS"/>
        </w:rPr>
        <w:t xml:space="preserve">ODRECI SE 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uč</w:t>
      </w:r>
      <w:r w:rsidRPr="006C3288">
        <w:rPr>
          <w:rFonts w:ascii="Times New Roman" w:hAnsi="Times New Roman"/>
          <w:sz w:val="24"/>
          <w:szCs w:val="24"/>
          <w:lang w:val="sr-Latn-CS"/>
        </w:rPr>
        <w:t>ini</w:t>
      </w:r>
      <w:r w:rsidRPr="006C3288">
        <w:rPr>
          <w:rFonts w:ascii="Times New Roman" w:hAnsi="Times New Roman"/>
          <w:sz w:val="24"/>
          <w:szCs w:val="24"/>
          <w:lang w:val="sr-Cyrl-CS"/>
        </w:rPr>
        <w:t xml:space="preserve"> </w:t>
      </w:r>
      <w:r w:rsidRPr="006C3288">
        <w:rPr>
          <w:rFonts w:ascii="Times New Roman" w:hAnsi="Times New Roman"/>
          <w:sz w:val="24"/>
          <w:szCs w:val="24"/>
          <w:lang w:val="sr-Latn-CS"/>
        </w:rPr>
        <w:t>se</w:t>
      </w:r>
      <w:r w:rsidRPr="006C3288">
        <w:rPr>
          <w:rFonts w:ascii="Times New Roman" w:hAnsi="Times New Roman"/>
          <w:sz w:val="24"/>
          <w:szCs w:val="24"/>
          <w:lang w:val="sr-Cyrl-CS"/>
        </w:rPr>
        <w:t xml:space="preserve"> ne</w:t>
      </w:r>
      <w:r w:rsidRPr="006C3288">
        <w:rPr>
          <w:rFonts w:ascii="Times New Roman" w:hAnsi="Times New Roman"/>
          <w:sz w:val="24"/>
          <w:szCs w:val="24"/>
          <w:lang w:val="sr-Latn-CS"/>
        </w:rPr>
        <w:t>vid</w:t>
      </w:r>
      <w:r w:rsidRPr="006C3288">
        <w:rPr>
          <w:rFonts w:ascii="Times New Roman" w:hAnsi="Times New Roman"/>
          <w:sz w:val="24"/>
          <w:szCs w:val="24"/>
          <w:lang w:val="sr-Cyrl-CS"/>
        </w:rPr>
        <w:t>lj</w:t>
      </w:r>
      <w:r w:rsidRPr="006C3288">
        <w:rPr>
          <w:rFonts w:ascii="Times New Roman" w:hAnsi="Times New Roman"/>
          <w:sz w:val="24"/>
          <w:szCs w:val="24"/>
          <w:lang w:val="sr-Latn-CS"/>
        </w:rPr>
        <w:t>ivim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toliko da zaspiš 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kao da je tvoj san već ispričan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da ga pamtiš iz drugog života.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učini se odanim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da znaš ono za šta niko nije plaćen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dok sumnja ne razori kamen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na koji ne pada srebrenjak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niti se iko saginje da ga omiriše.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odreci se 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tame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odreci se razloga.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bezraložnost je zakon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a sila odoka odmerena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zauzima prostranstva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deli se među onima koji ne pitaju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koji je dan prvi među jednakima.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ako danas krenem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da li ću danas stići.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šta je važnije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od trenutka kad si pošao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da stegneš srce koje već vidi da prestižeš sebe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da izbiješ sumnju onih koji ne veruju da si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stigao pre no što si pošao.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odreci se rastojanja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odreci se dokaza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jer znanje služi da se uljuljkaju gluvi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a reči zvone ne da poseju pobunu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nego da se prigrle nepostojanje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 prikriju tamu.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br w:type="column"/>
        <w:t xml:space="preserve">LE </w:t>
      </w:r>
      <w:r w:rsidRPr="006C3288">
        <w:rPr>
          <w:rFonts w:ascii="Times New Roman" w:hAnsi="Times New Roman"/>
          <w:sz w:val="24"/>
          <w:szCs w:val="24"/>
          <w:lang w:val="fr-FR"/>
        </w:rPr>
        <w:t>FARDEAU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monter une armoire ou du mobilier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une pile de livres ou un sac rempli de blé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jusqu’en haut des escaliers ou près de la balustrade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jusqu’à l’ascenseur traîner des aliments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les muscles tendus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porter un miroir dans lequel tu ne te mires pas.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ce qui se reflète</w:t>
      </w:r>
      <w:r w:rsidRPr="006C3288">
        <w:rPr>
          <w:rFonts w:ascii="Times New Roman" w:hAnsi="Times New Roman"/>
          <w:color w:val="FF0000"/>
          <w:sz w:val="24"/>
          <w:szCs w:val="24"/>
          <w:lang w:val="fr-FR"/>
        </w:rPr>
        <w:t xml:space="preserve"> 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est lié aux événements mêmes 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photos entremêlées de l’enfance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eau lointaine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fibres artificielles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soif  froissée comme la respiration</w:t>
      </w:r>
    </w:p>
    <w:p w:rsidR="00ED1F27" w:rsidRPr="006C3288" w:rsidRDefault="00ED1F27" w:rsidP="000D6A2E">
      <w:pPr>
        <w:pStyle w:val="NoSpacing"/>
        <w:tabs>
          <w:tab w:val="left" w:pos="5850"/>
        </w:tabs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désir qui t’exalte et honte qui te voûte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pièces de monnaie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temps gagné et temps perdu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tu regardes en arrière vers le fardeau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comme un pleureur qui pleure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comme un moqueur qui se moque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tout émane de tout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le fruit du germe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l’impureté de la pureté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le lion de l’antre du lion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la hyène de la bauge de l’hyène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tout porte un fardeau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qui grandit et s’additionne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comme une meule dans un champ qui ne se disloque pas.   </w:t>
      </w: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31FA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>
        <w:rPr>
          <w:rFonts w:ascii="Times New Roman" w:hAnsi="Times New Roman"/>
          <w:sz w:val="24"/>
          <w:szCs w:val="24"/>
          <w:lang w:val="sr-Cyrl-CS"/>
        </w:rPr>
        <w:br w:type="column"/>
      </w:r>
      <w:r w:rsidRPr="006C3288">
        <w:rPr>
          <w:rFonts w:ascii="Times New Roman" w:hAnsi="Times New Roman"/>
          <w:sz w:val="24"/>
          <w:szCs w:val="24"/>
          <w:lang w:val="sr-Cyrl-CS"/>
        </w:rPr>
        <w:t>TERET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nositi orman ili pokućstvo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hrpe knjige ili džak pun žita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uz tavanske stepenice ili pored gelendera 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do lifta tegliti namernice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sa zategnutim mišicama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nositi ogledalo u kome se ne ogledaš. 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ono što se odražava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spaja se u činovima istim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pomešane slike detinjstva 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daleka voda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veštačka vlakna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žeđ izgužvana kao disanje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želja koja te uznosi i stid koji te pogružava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sitan novac 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vreme osvojeno i vreme izgubljeno.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osvrćeš se za teretom 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kao plačljivac koji plače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kao podsmevač koji se podsmeva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sve proizlazi iz svega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plod iz klice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nečistoća iz čistoće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lav iz lavlje jazbine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hijena iz hijenskog brloga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sve nosi teret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koji se uvećava i zbraja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kao stog u polju koji se ne raspada.</w:t>
      </w: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8E180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br w:type="column"/>
        <w:t xml:space="preserve">LE </w:t>
      </w:r>
      <w:r w:rsidRPr="006C3288">
        <w:rPr>
          <w:rFonts w:ascii="Times New Roman" w:hAnsi="Times New Roman"/>
          <w:sz w:val="24"/>
          <w:szCs w:val="24"/>
          <w:lang w:val="fr-FR"/>
        </w:rPr>
        <w:t>VAURIEN</w:t>
      </w:r>
    </w:p>
    <w:p w:rsidR="00ED1F27" w:rsidRPr="006C3288" w:rsidRDefault="00ED1F27" w:rsidP="008E180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8E180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8E180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8E180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 surgit d’une rue latérale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plié comme s’il prêchait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avec mille yeux comme s’il pénétrait dans l’obscurité.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comme s’il imitait celui qui jette de l’aneth dans du bouillon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si par moments tu ne vois pas clair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si tu ne respires pas humblement 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si tu ne trembles pas là où l’on te verra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alors tu construiras des murs de mousse.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l’amour moud et annule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dévore et tire une balle dans la tête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alimente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son pharynx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palais mou</w:t>
      </w:r>
      <w:r>
        <w:rPr>
          <w:rFonts w:ascii="Times New Roman" w:hAnsi="Times New Roman"/>
          <w:sz w:val="24"/>
          <w:szCs w:val="24"/>
          <w:lang w:val="fr-FR"/>
        </w:rPr>
        <w:t>s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d’os croquants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porridge de flocons d’avoine et de blanc d’œil sanglant.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mais il a découvert que les sermons d’amour sont 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insipides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les sermons de la vertu insensés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que celui qui écoute semble paralysé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qu’en rejetant tout cela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 se privera de gloire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mais la sagesse je ne peux pas la lui nier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la sagesse des fous qui tombe comme si elle te frappait à la nuque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mais elle frappe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l’éloquence qui séduit et ronchonne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mais c’est de l’éloquence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quoi qu’il en soit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quand elle prend son chapeau et le met sur sa tête 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quand on la voit dans la rue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on dira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c’est un vaurien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elle ne sait pas ce qu’elle dit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color w:val="FF0000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mais elle se fait payer trop cher.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color w:val="FF0000"/>
          <w:sz w:val="24"/>
          <w:szCs w:val="24"/>
          <w:lang w:val="fr-FR"/>
        </w:rPr>
      </w:pPr>
    </w:p>
    <w:p w:rsidR="00ED1F27" w:rsidRPr="006C3288" w:rsidRDefault="00ED1F27" w:rsidP="000227A8">
      <w:pPr>
        <w:pStyle w:val="NoSpacing"/>
        <w:rPr>
          <w:rFonts w:ascii="Times New Roman" w:hAnsi="Times New Roman"/>
          <w:color w:val="FF0000"/>
          <w:sz w:val="24"/>
          <w:szCs w:val="24"/>
          <w:lang w:val="fr-FR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>
        <w:rPr>
          <w:rFonts w:ascii="Times New Roman" w:hAnsi="Times New Roman"/>
          <w:sz w:val="24"/>
          <w:szCs w:val="24"/>
          <w:lang w:val="sr-Cyrl-CS"/>
        </w:rPr>
        <w:br w:type="column"/>
      </w:r>
      <w:r w:rsidRPr="006C3288">
        <w:rPr>
          <w:rFonts w:ascii="Times New Roman" w:hAnsi="Times New Roman"/>
          <w:sz w:val="24"/>
          <w:szCs w:val="24"/>
          <w:lang w:val="sr-Cyrl-CS"/>
        </w:rPr>
        <w:t>BITANGA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</w:rPr>
      </w:pP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on izranja iz sporedne ulice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povijen kao da propoveda 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sa  hiljadu očiju kao da </w:t>
      </w:r>
      <w:r w:rsidRPr="006C3288">
        <w:rPr>
          <w:rFonts w:ascii="Times New Roman" w:hAnsi="Times New Roman"/>
          <w:sz w:val="24"/>
          <w:szCs w:val="24"/>
          <w:lang w:val="ru-RU"/>
        </w:rPr>
        <w:t>p</w:t>
      </w:r>
      <w:r w:rsidRPr="006C3288">
        <w:rPr>
          <w:rFonts w:ascii="Times New Roman" w:hAnsi="Times New Roman"/>
          <w:sz w:val="24"/>
          <w:szCs w:val="24"/>
          <w:lang w:val="sr-Cyrl-CS"/>
        </w:rPr>
        <w:t>rodire u tamu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kao da oponaša onog koji je u čorbu bacao mirođiju.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ako u trenu ne vidiš jasno 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ako ne načiniš disanje poniznim 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ako ne drhtiš tamo gde će to biti viđeno 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onda  zidaš zidove od pene.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ljubav melje i poništava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proždire i puca u glavu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svoje ždrelo hrani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mekim nepcem 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hrskavim kostima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ovsenom kašom i krvavim beonjačama.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a</w:t>
      </w:r>
      <w:r w:rsidRPr="006C3288">
        <w:rPr>
          <w:rFonts w:ascii="Times New Roman" w:hAnsi="Times New Roman"/>
          <w:sz w:val="24"/>
          <w:szCs w:val="24"/>
          <w:lang w:val="ru-RU"/>
        </w:rPr>
        <w:t>li</w:t>
      </w:r>
      <w:r w:rsidRPr="006C3288">
        <w:rPr>
          <w:rFonts w:ascii="Times New Roman" w:hAnsi="Times New Roman"/>
          <w:sz w:val="24"/>
          <w:szCs w:val="24"/>
          <w:lang w:val="sr-Cyrl-CS"/>
        </w:rPr>
        <w:t xml:space="preserve"> on je prozirao da su besede o ljubavi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bljutave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propovedi o vrlini bezumne 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da onaj koji sluša kao da je oduzet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a ako sve to odbaci 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lišiće se slave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ali  mudrost mu  ne mogu odreći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mudrost ludaka koja pada kao da te udara u potiljak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ali udara 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rečitost koja zavodi i zanoveta 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ali je rečitost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kako god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kad svoj klobuk zgrabi i natuče ga na glavu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kad ga na ulicama spaze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reći će 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to je ta bitanga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ne zna šta govori</w:t>
      </w:r>
    </w:p>
    <w:p w:rsidR="00ED1F27" w:rsidRPr="006C3288" w:rsidRDefault="00ED1F27" w:rsidP="00A24C4A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ali dobro naplaćuje.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color w:val="FF0000"/>
          <w:sz w:val="24"/>
          <w:szCs w:val="24"/>
          <w:lang w:val="fr-FR"/>
        </w:rPr>
      </w:pPr>
    </w:p>
    <w:p w:rsidR="00ED1F27" w:rsidRPr="006C3288" w:rsidRDefault="00ED1F27" w:rsidP="000227A8">
      <w:pPr>
        <w:pStyle w:val="NoSpacing"/>
        <w:rPr>
          <w:rFonts w:ascii="Times New Roman" w:hAnsi="Times New Roman"/>
          <w:color w:val="FF0000"/>
          <w:sz w:val="24"/>
          <w:szCs w:val="24"/>
          <w:lang w:val="fr-FR"/>
        </w:rPr>
      </w:pPr>
    </w:p>
    <w:p w:rsidR="00ED1F27" w:rsidRPr="006C3288" w:rsidRDefault="00ED1F27" w:rsidP="000227A8">
      <w:pPr>
        <w:pStyle w:val="NoSpacing"/>
        <w:rPr>
          <w:rFonts w:ascii="Times New Roman" w:hAnsi="Times New Roman"/>
          <w:color w:val="FF0000"/>
          <w:sz w:val="24"/>
          <w:szCs w:val="24"/>
          <w:lang w:val="fr-FR"/>
        </w:rPr>
      </w:pPr>
    </w:p>
    <w:p w:rsidR="00ED1F27" w:rsidRPr="006C3288" w:rsidRDefault="00ED1F27" w:rsidP="000227A8">
      <w:pPr>
        <w:pStyle w:val="NoSpacing"/>
        <w:rPr>
          <w:rFonts w:ascii="Times New Roman" w:hAnsi="Times New Roman"/>
          <w:color w:val="FF0000"/>
          <w:sz w:val="24"/>
          <w:szCs w:val="24"/>
          <w:lang w:val="fr-FR"/>
        </w:rPr>
      </w:pPr>
    </w:p>
    <w:p w:rsidR="00ED1F27" w:rsidRPr="006C3288" w:rsidRDefault="00ED1F27" w:rsidP="000227A8">
      <w:pPr>
        <w:pStyle w:val="NoSpacing"/>
        <w:rPr>
          <w:rFonts w:ascii="Times New Roman" w:hAnsi="Times New Roman"/>
          <w:b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b/>
          <w:color w:val="000000"/>
          <w:sz w:val="24"/>
          <w:szCs w:val="24"/>
          <w:lang w:val="fr-FR"/>
        </w:rPr>
        <w:br w:type="column"/>
        <w:t xml:space="preserve"> LE </w:t>
      </w:r>
      <w:r w:rsidRPr="006C3288">
        <w:rPr>
          <w:rFonts w:ascii="Times New Roman" w:hAnsi="Times New Roman"/>
          <w:b/>
          <w:color w:val="000000"/>
          <w:sz w:val="24"/>
          <w:szCs w:val="24"/>
          <w:lang w:val="fr-FR"/>
        </w:rPr>
        <w:t>MOUCHARD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color w:val="000000"/>
          <w:sz w:val="24"/>
          <w:szCs w:val="24"/>
          <w:lang w:val="fr-FR"/>
        </w:rPr>
      </w:pPr>
    </w:p>
    <w:p w:rsidR="00ED1F27" w:rsidRPr="006C3288" w:rsidRDefault="00ED1F27" w:rsidP="000227A8">
      <w:pPr>
        <w:pStyle w:val="NoSpacing"/>
        <w:rPr>
          <w:rFonts w:ascii="Times New Roman" w:hAnsi="Times New Roman"/>
          <w:color w:val="000000"/>
          <w:sz w:val="24"/>
          <w:szCs w:val="24"/>
          <w:lang w:val="fr-FR"/>
        </w:rPr>
      </w:pPr>
    </w:p>
    <w:p w:rsidR="00ED1F27" w:rsidRPr="006C3288" w:rsidRDefault="00ED1F27" w:rsidP="000227A8">
      <w:pPr>
        <w:pStyle w:val="NoSpacing"/>
        <w:rPr>
          <w:rFonts w:ascii="Times New Roman" w:hAnsi="Times New Roman"/>
          <w:color w:val="000000"/>
          <w:sz w:val="24"/>
          <w:szCs w:val="24"/>
          <w:lang w:val="fr-FR"/>
        </w:rPr>
      </w:pPr>
    </w:p>
    <w:p w:rsidR="00ED1F27" w:rsidRPr="006C3288" w:rsidRDefault="00ED1F27" w:rsidP="000227A8">
      <w:pPr>
        <w:pStyle w:val="NoSpacing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6C3288">
        <w:rPr>
          <w:rFonts w:ascii="Times New Roman" w:hAnsi="Times New Roman"/>
          <w:color w:val="000000"/>
          <w:sz w:val="24"/>
          <w:szCs w:val="24"/>
          <w:lang w:val="fr-FR"/>
        </w:rPr>
        <w:t>sa mère le grondait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6C3288">
        <w:rPr>
          <w:rFonts w:ascii="Times New Roman" w:hAnsi="Times New Roman"/>
          <w:color w:val="000000"/>
          <w:sz w:val="24"/>
          <w:szCs w:val="24"/>
          <w:lang w:val="fr-FR"/>
        </w:rPr>
        <w:t>et le protégeait de l’obscurité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6C3288">
        <w:rPr>
          <w:rFonts w:ascii="Times New Roman" w:hAnsi="Times New Roman"/>
          <w:color w:val="000000"/>
          <w:sz w:val="24"/>
          <w:szCs w:val="24"/>
          <w:lang w:val="fr-FR"/>
        </w:rPr>
        <w:t>des procès et des verdicts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6C3288">
        <w:rPr>
          <w:rFonts w:ascii="Times New Roman" w:hAnsi="Times New Roman"/>
          <w:color w:val="000000"/>
          <w:sz w:val="24"/>
          <w:szCs w:val="24"/>
          <w:lang w:val="fr-FR"/>
        </w:rPr>
        <w:t>de la colère de Dieu et de l’impétuosité humaine.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6C3288">
        <w:rPr>
          <w:rFonts w:ascii="Times New Roman" w:hAnsi="Times New Roman"/>
          <w:color w:val="000000"/>
          <w:sz w:val="24"/>
          <w:szCs w:val="24"/>
          <w:lang w:val="fr-FR"/>
        </w:rPr>
        <w:t>et elle voyait en lui un juste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color w:val="000000"/>
          <w:sz w:val="24"/>
          <w:szCs w:val="24"/>
          <w:lang w:val="fr-FR"/>
        </w:rPr>
        <w:t xml:space="preserve">un </w:t>
      </w:r>
      <w:r w:rsidRPr="006C3288">
        <w:rPr>
          <w:rFonts w:ascii="Times New Roman" w:hAnsi="Times New Roman"/>
          <w:sz w:val="24"/>
          <w:szCs w:val="24"/>
          <w:lang w:val="fr-FR"/>
        </w:rPr>
        <w:t>officier très soigné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un bon vivant et quelqu’un qui parle alors que les autres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l’écoutent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elle le voyait comme un petit valet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un porteur de clés de coffre-fort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comme un joyeux gardien de bœufs 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un caissier dans une grande ville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comme un bienfaiteur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un inspecteur de chantier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un agent sanitaire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un trésorier remplaçant 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elle dressait les oreilles pour savoir 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quelle image jaillie 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la profondeur éclaterait sur le visage du corps de son corps.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en quoi il se transformerait 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en stabilité et en connaissance peut-être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quel destin attend</w:t>
      </w:r>
      <w:r>
        <w:rPr>
          <w:rFonts w:ascii="Times New Roman" w:hAnsi="Times New Roman"/>
          <w:sz w:val="24"/>
          <w:szCs w:val="24"/>
          <w:lang w:val="fr-FR"/>
        </w:rPr>
        <w:t>r</w:t>
      </w:r>
      <w:r w:rsidRPr="006C3288">
        <w:rPr>
          <w:rFonts w:ascii="Times New Roman" w:hAnsi="Times New Roman"/>
          <w:sz w:val="24"/>
          <w:szCs w:val="24"/>
          <w:lang w:val="fr-FR"/>
        </w:rPr>
        <w:t>ait celui sur lequel elle veillait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dans le bec d’or duquel elle portait 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des boules d’air en argent et de la salive sombre.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il reculait et cachait son visage 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derrière des réflexions inconnues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des sons qu’elle reconnaissait à peine 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il est devenu ce qu’elle craignait.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collecteur de dettes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pitre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porteur de mallettes d’autrui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simple membre de parti et usager de fonds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faux prophète et poète bègue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mouchard de couloir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témoin protégé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orateur devant les imbéciles.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color w:val="00B050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mais quoi qu’il arrive et quoi qu’il se passe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elle l’a repris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elle lui a rabattu les oreilles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ce </w:t>
      </w:r>
      <w:r>
        <w:rPr>
          <w:rFonts w:ascii="Times New Roman" w:hAnsi="Times New Roman"/>
          <w:sz w:val="24"/>
          <w:szCs w:val="24"/>
          <w:lang w:val="fr-FR"/>
        </w:rPr>
        <w:t>qui n’a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pas </w:t>
      </w:r>
      <w:r>
        <w:rPr>
          <w:rFonts w:ascii="Times New Roman" w:hAnsi="Times New Roman"/>
          <w:sz w:val="24"/>
          <w:szCs w:val="24"/>
          <w:lang w:val="fr-FR"/>
        </w:rPr>
        <w:t>pu être mémorisé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n’a pas pu </w:t>
      </w:r>
      <w:r w:rsidRPr="006C3288">
        <w:rPr>
          <w:rFonts w:ascii="Times New Roman" w:hAnsi="Times New Roman"/>
          <w:sz w:val="24"/>
          <w:szCs w:val="24"/>
          <w:lang w:val="fr-FR"/>
        </w:rPr>
        <w:t>être oublié.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8706FE" w:rsidRDefault="00ED1F27" w:rsidP="00B61A91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br w:type="column"/>
      </w:r>
      <w:r w:rsidRPr="006C3288">
        <w:rPr>
          <w:rFonts w:ascii="Times New Roman" w:hAnsi="Times New Roman"/>
          <w:sz w:val="24"/>
          <w:szCs w:val="24"/>
          <w:lang w:val="sr-Cyrl-CS"/>
        </w:rPr>
        <w:t>DOUŠNIK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</w:rPr>
      </w:pP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</w:rPr>
      </w:pP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</w:rPr>
      </w:pP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majka ga grdila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i sklanjala od tame 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od suđenja i od presuda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od božjeg gneva i ljudske naglosti.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i videla ga je kao pravednika 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kao upeglanog službenika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kao bonvivana i kao onog ko govori a drugi ga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slušaju 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gledala ga je kao sitnog potrčkala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kao ključara sefa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kao veselog čuvara goveda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inkasanta u velikom gradu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kao dobrotvornog radnika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inspektora na gradilištu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sanitarnog službenika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zamenika blagajnika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i ćulila uši da sazna 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koja će slika iz dubine  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bljesnuti na licu tela njenog tela.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u šta će  da se pretvori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u postojanost i u znanje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kak</w:t>
      </w:r>
      <w:r w:rsidRPr="006C3288">
        <w:rPr>
          <w:rFonts w:ascii="Times New Roman" w:hAnsi="Times New Roman"/>
          <w:sz w:val="24"/>
          <w:szCs w:val="24"/>
          <w:lang w:val="ru-RU"/>
        </w:rPr>
        <w:t>a</w:t>
      </w:r>
      <w:r w:rsidRPr="006C3288">
        <w:rPr>
          <w:rFonts w:ascii="Times New Roman" w:hAnsi="Times New Roman"/>
          <w:sz w:val="24"/>
          <w:szCs w:val="24"/>
          <w:lang w:val="sr-Cyrl-CS"/>
        </w:rPr>
        <w:t>v vid je podaren onom nad kojim bdi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kome je u zlatnom kljunu nosila srebrene 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loptice vazduha i tamnu pljuvačku života.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a on je izmicao i prerušavao lice u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nepoznate odsjaje 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u zvukove koje je jedva prepoznavala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postao je ono čega se bojala.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uterivač dugova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sitno spadalo 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nosač tuđih aktovki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niži partijski radnik i korisnik fondova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lažni prorok i mucavi pesnik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doušnik u hodniku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zaštićeni svedok 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govornik pred budalama.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ali što god bilo i ma šta se desilo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ona ga je povratila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ona mu je punila uši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to što nije moglo da se zapamti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nije moglo ni da se zaboravi.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br w:type="column"/>
        <w:t>L’</w:t>
      </w:r>
      <w:r w:rsidRPr="006C3288">
        <w:rPr>
          <w:rFonts w:ascii="Times New Roman" w:hAnsi="Times New Roman"/>
          <w:sz w:val="24"/>
          <w:szCs w:val="24"/>
          <w:lang w:val="fr-FR"/>
        </w:rPr>
        <w:t>ÂNE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 y a des traditions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quelques mots à peine </w:t>
      </w:r>
      <w:r>
        <w:rPr>
          <w:rFonts w:ascii="Times New Roman" w:hAnsi="Times New Roman"/>
          <w:sz w:val="24"/>
          <w:szCs w:val="24"/>
          <w:lang w:val="fr-FR"/>
        </w:rPr>
        <w:t>réunis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salut peut-être ou de grande chute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de futilité ou de témoignage caché 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d’œil qui regarde d’un visage fracassé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d’idiot à qui la mer arrive jusqu’aux genoux.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les interprètes vont trouver le sens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 ne vont éluder ni l’âne du voisinage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ni un proche que même un conseiller ne peut pas conseiller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ou qu’un écuyer ne peut pas prendre par le licol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ni celui qui parle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qui gesticule sur la place ou derrière la tribune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où les gens l’écoutent les visages assombris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en attendant qu’il marche sur l’eau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ou se précipite parmi les tortues.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il parle comme si sa langue était un tison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les uns se moquent de lui 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les autres sont ses frères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 combat pour la vérité en gueulant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à chaque coin de rue il ronchonne et commande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 promet même de traverser un abîme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sortir vivant d’un volcan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que sa parole va guérir les errants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son feu brûler l’incrédulité.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suffit-il qu’il saute d’un pied sur l’autre et qu’il marche sur ses doigts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qu’il rejette les mots des autres et clame les siens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croit-on qu’il a quatre oreilles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l’eau lui arrive-t-elle également jusqu’aux genoux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ne sait-il pas combien cela va lui coûter.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ED1F27" w:rsidRPr="006C3288" w:rsidRDefault="00ED1F27" w:rsidP="000227A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>
        <w:rPr>
          <w:rFonts w:ascii="Times New Roman" w:hAnsi="Times New Roman"/>
          <w:sz w:val="24"/>
          <w:szCs w:val="24"/>
          <w:lang w:val="sr-Cyrl-CS"/>
        </w:rPr>
        <w:br w:type="column"/>
      </w:r>
      <w:r w:rsidRPr="006C3288">
        <w:rPr>
          <w:rFonts w:ascii="Times New Roman" w:hAnsi="Times New Roman"/>
          <w:sz w:val="24"/>
          <w:szCs w:val="24"/>
          <w:lang w:val="sr-Cyrl-CS"/>
        </w:rPr>
        <w:t>MAGARAC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postoje predanja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nekoliko reči jedva povezanih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da li o spasenju ili velikoj propasti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tričariji ili  skrivenom svedočanstvu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oku koje gleda iz smrskanog lica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budali kome je more do  kolena.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tumači će da uhvate značenje 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neće zaobići ni magarca iz susedstva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ni bližnjeg koga ni savetnik ne može posavetovati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niti konjušar povesti za ular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niti onog što govori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maše na trgu ili za govornicom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gde ga slušaju smrknutog lica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čekajući da prohoda po vodi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ili da se strmoglavi među  kornjače.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a on zbori kao da mu je jezik ugarak 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jedni mu se podsmevaju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a drugi su mu braća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za istinu se  bori siktanjem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na svakom uglu zakera i zapoveda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obećava da će i provaliju pregaziti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da će živ izaći iz vulkana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da će njegova reč ozdraviti zabludele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a njegova vatra da će spaliti nevericu.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da li je dovoljno što skače s noge na nogu i gazi svoje prste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odbacuje tuđe reči a svoje uzvikuje 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da li da mu verujemo da ima četvoro ušiju 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zar je i njemu  voda do kolena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zar ne zna koliko će ga to koštati.</w:t>
      </w: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8E180C">
      <w:pPr>
        <w:pStyle w:val="NoSpacing"/>
        <w:rPr>
          <w:rFonts w:ascii="Times New Roman" w:hAnsi="Times New Roman"/>
          <w:sz w:val="24"/>
          <w:szCs w:val="24"/>
        </w:rPr>
      </w:pPr>
    </w:p>
    <w:p w:rsidR="00ED1F27" w:rsidRPr="006C3288" w:rsidRDefault="00ED1F27" w:rsidP="008E180C">
      <w:pPr>
        <w:pStyle w:val="NoSpacing"/>
        <w:rPr>
          <w:rFonts w:ascii="Times New Roman" w:hAnsi="Times New Roman"/>
          <w:sz w:val="24"/>
          <w:szCs w:val="24"/>
        </w:rPr>
      </w:pPr>
    </w:p>
    <w:p w:rsidR="00ED1F27" w:rsidRPr="006C3288" w:rsidRDefault="00ED1F27" w:rsidP="008E180C">
      <w:pPr>
        <w:pStyle w:val="NoSpacing"/>
        <w:rPr>
          <w:rFonts w:ascii="Times New Roman" w:hAnsi="Times New Roman"/>
          <w:sz w:val="24"/>
          <w:szCs w:val="24"/>
        </w:rPr>
      </w:pPr>
    </w:p>
    <w:p w:rsidR="00ED1F27" w:rsidRPr="006C3288" w:rsidRDefault="00ED1F27" w:rsidP="008E180C">
      <w:pPr>
        <w:pStyle w:val="NoSpacing"/>
        <w:rPr>
          <w:rFonts w:ascii="Times New Roman" w:hAnsi="Times New Roman"/>
          <w:sz w:val="24"/>
          <w:szCs w:val="24"/>
        </w:rPr>
      </w:pPr>
    </w:p>
    <w:p w:rsidR="00ED1F27" w:rsidRPr="006C3288" w:rsidRDefault="00ED1F27" w:rsidP="008E180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br w:type="column"/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SERMENT  </w:t>
      </w:r>
    </w:p>
    <w:p w:rsidR="00ED1F27" w:rsidRPr="006C3288" w:rsidRDefault="00ED1F27" w:rsidP="008E180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8E180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8E180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                    </w:t>
      </w:r>
    </w:p>
    <w:p w:rsidR="00ED1F27" w:rsidRPr="006C3288" w:rsidRDefault="00ED1F27" w:rsidP="008E180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 regarde en arrière comme si tous les yeux étaient fixés sur lui</w:t>
      </w:r>
    </w:p>
    <w:p w:rsidR="00ED1F27" w:rsidRPr="006C3288" w:rsidRDefault="00ED1F27" w:rsidP="00A3209D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comme s’il était un taureau qu’on allait mettre à genoux</w:t>
      </w:r>
    </w:p>
    <w:p w:rsidR="00ED1F27" w:rsidRPr="006C3288" w:rsidRDefault="00ED1F27" w:rsidP="00A3209D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ou un flic devant lequel les innocents chanteraient.</w:t>
      </w:r>
    </w:p>
    <w:p w:rsidR="00ED1F27" w:rsidRPr="006C3288" w:rsidRDefault="00ED1F27" w:rsidP="00A3209D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 cligne des yeux comme s’il voulait être vu</w:t>
      </w:r>
    </w:p>
    <w:p w:rsidR="00ED1F27" w:rsidRPr="006C3288" w:rsidRDefault="00ED1F27" w:rsidP="00A3209D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avant de détaler dans une boutique de coiffure</w:t>
      </w:r>
    </w:p>
    <w:p w:rsidR="00ED1F27" w:rsidRPr="006C3288" w:rsidRDefault="00ED1F27" w:rsidP="00A3209D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comme un voyou qui se </w:t>
      </w:r>
      <w:r>
        <w:rPr>
          <w:rFonts w:ascii="Times New Roman" w:hAnsi="Times New Roman"/>
          <w:sz w:val="24"/>
          <w:szCs w:val="24"/>
          <w:lang w:val="fr-FR"/>
        </w:rPr>
        <w:t>précipiterait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ED1F27" w:rsidRPr="006C3288" w:rsidRDefault="00ED1F27" w:rsidP="00A3209D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là où personne ne l’attendrait </w:t>
      </w:r>
    </w:p>
    <w:p w:rsidR="00ED1F27" w:rsidRPr="006C3288" w:rsidRDefault="00ED1F27" w:rsidP="00A3209D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avant 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de </w:t>
      </w:r>
      <w:r>
        <w:rPr>
          <w:rFonts w:ascii="Times New Roman" w:hAnsi="Times New Roman"/>
          <w:sz w:val="24"/>
          <w:szCs w:val="24"/>
          <w:lang w:val="fr-FR"/>
        </w:rPr>
        <w:t>se plaquer l</w:t>
      </w:r>
      <w:r w:rsidRPr="006C3288">
        <w:rPr>
          <w:rFonts w:ascii="Times New Roman" w:hAnsi="Times New Roman"/>
          <w:sz w:val="24"/>
          <w:szCs w:val="24"/>
          <w:lang w:val="fr-FR"/>
        </w:rPr>
        <w:t>es mains sur</w:t>
      </w:r>
      <w:r>
        <w:rPr>
          <w:rFonts w:ascii="Times New Roman" w:hAnsi="Times New Roman"/>
          <w:sz w:val="24"/>
          <w:szCs w:val="24"/>
          <w:lang w:val="fr-FR"/>
        </w:rPr>
        <w:t xml:space="preserve"> l</w:t>
      </w:r>
      <w:r w:rsidRPr="006C3288">
        <w:rPr>
          <w:rFonts w:ascii="Times New Roman" w:hAnsi="Times New Roman"/>
          <w:sz w:val="24"/>
          <w:szCs w:val="24"/>
          <w:lang w:val="fr-FR"/>
        </w:rPr>
        <w:t>a tête comme s’il était devenu sourd.</w:t>
      </w:r>
    </w:p>
    <w:p w:rsidR="00ED1F27" w:rsidRPr="006C3288" w:rsidRDefault="00ED1F27" w:rsidP="00A3209D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une chouette lui donne des coups de bec sur les oreilles</w:t>
      </w:r>
    </w:p>
    <w:p w:rsidR="00ED1F27" w:rsidRPr="006C3288" w:rsidRDefault="00ED1F27" w:rsidP="00A3209D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devant lui elle devient folle </w:t>
      </w:r>
    </w:p>
    <w:p w:rsidR="00ED1F27" w:rsidRPr="006C3288" w:rsidRDefault="00ED1F27" w:rsidP="00A3209D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devant les autres elle philosophe</w:t>
      </w:r>
    </w:p>
    <w:p w:rsidR="00ED1F27" w:rsidRPr="006C3288" w:rsidRDefault="00ED1F27" w:rsidP="00A3209D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ce que l’on prend pour des fadaises</w:t>
      </w:r>
    </w:p>
    <w:p w:rsidR="00ED1F27" w:rsidRPr="006C3288" w:rsidRDefault="00ED1F27" w:rsidP="00A3209D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se répète pour lui comme un cauchemar.</w:t>
      </w:r>
    </w:p>
    <w:p w:rsidR="00ED1F27" w:rsidRPr="006C3288" w:rsidRDefault="00ED1F27" w:rsidP="00A3209D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 sait tout et il ne peut pas rassembler son savoir</w:t>
      </w:r>
    </w:p>
    <w:p w:rsidR="00ED1F27" w:rsidRPr="006C3288" w:rsidRDefault="00ED1F27" w:rsidP="00A3209D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 a tout mais son sac n’est pas plein</w:t>
      </w:r>
    </w:p>
    <w:p w:rsidR="00ED1F27" w:rsidRPr="006C3288" w:rsidRDefault="00ED1F27" w:rsidP="00A3209D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ce qui tinte ne tinte pas assez</w:t>
      </w:r>
    </w:p>
    <w:p w:rsidR="00ED1F27" w:rsidRPr="006C3288" w:rsidRDefault="00ED1F27" w:rsidP="00A3209D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 compte les mots mais il en manque toujours un.</w:t>
      </w:r>
    </w:p>
    <w:p w:rsidR="00ED1F27" w:rsidRPr="006C3288" w:rsidRDefault="00ED1F27" w:rsidP="00A3209D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c’est pourquoi il se cache quand il voit un garant </w:t>
      </w:r>
    </w:p>
    <w:p w:rsidR="00ED1F27" w:rsidRPr="006C3288" w:rsidRDefault="00ED1F27" w:rsidP="00A3209D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les créanciers il ne les entend pas bien</w:t>
      </w:r>
    </w:p>
    <w:p w:rsidR="00ED1F27" w:rsidRPr="006C3288" w:rsidRDefault="00ED1F27" w:rsidP="00A3209D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ils le poursuivent et</w:t>
      </w:r>
    </w:p>
    <w:p w:rsidR="00ED1F27" w:rsidRPr="006C3288" w:rsidRDefault="00ED1F27" w:rsidP="00A3209D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attendent qu’il revienne de l’océan</w:t>
      </w:r>
    </w:p>
    <w:p w:rsidR="00ED1F27" w:rsidRPr="006C3288" w:rsidRDefault="00ED1F27" w:rsidP="00A3209D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ou à cheval d’une cachette inconnue.</w:t>
      </w:r>
    </w:p>
    <w:p w:rsidR="00ED1F27" w:rsidRPr="006C3288" w:rsidRDefault="00ED1F27" w:rsidP="00A3209D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il est dans une armoire </w:t>
      </w:r>
    </w:p>
    <w:p w:rsidR="00ED1F27" w:rsidRPr="006C3288" w:rsidRDefault="00ED1F27" w:rsidP="00A3209D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 rédige un testament</w:t>
      </w:r>
    </w:p>
    <w:p w:rsidR="00ED1F27" w:rsidRPr="006C3288" w:rsidRDefault="00ED1F27" w:rsidP="00A3209D">
      <w:pPr>
        <w:pStyle w:val="NoSpacing"/>
        <w:rPr>
          <w:rFonts w:ascii="Times New Roman" w:hAnsi="Times New Roman"/>
          <w:color w:val="FF0000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 se plaint d’une chaise</w:t>
      </w:r>
    </w:p>
    <w:p w:rsidR="00ED1F27" w:rsidRPr="006C3288" w:rsidRDefault="00ED1F27" w:rsidP="00A3209D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faut-il qu’il saute ou qu’il loue des pleureuses</w:t>
      </w:r>
    </w:p>
    <w:p w:rsidR="00ED1F27" w:rsidRPr="006C3288" w:rsidRDefault="00ED1F27" w:rsidP="00A3209D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qu’on le chante et qu’on le lave</w:t>
      </w:r>
    </w:p>
    <w:p w:rsidR="00ED1F27" w:rsidRPr="006C3288" w:rsidRDefault="00ED1F27" w:rsidP="00A3209D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avant </w:t>
      </w:r>
      <w:r>
        <w:rPr>
          <w:rFonts w:ascii="Times New Roman" w:hAnsi="Times New Roman"/>
          <w:sz w:val="24"/>
          <w:szCs w:val="24"/>
          <w:lang w:val="fr-FR"/>
        </w:rPr>
        <w:t>de prêter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serment</w:t>
      </w:r>
    </w:p>
    <w:p w:rsidR="00ED1F27" w:rsidRPr="006C3288" w:rsidRDefault="00ED1F27" w:rsidP="00A3209D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dans le ministère le plus proche.</w:t>
      </w:r>
    </w:p>
    <w:p w:rsidR="00ED1F27" w:rsidRPr="006C3288" w:rsidRDefault="00ED1F27" w:rsidP="00A3209D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>
        <w:rPr>
          <w:rFonts w:ascii="Times New Roman" w:hAnsi="Times New Roman"/>
          <w:sz w:val="24"/>
          <w:szCs w:val="24"/>
          <w:lang w:val="sr-Cyrl-CS"/>
        </w:rPr>
        <w:br w:type="column"/>
      </w:r>
      <w:r w:rsidRPr="006C3288">
        <w:rPr>
          <w:rFonts w:ascii="Times New Roman" w:hAnsi="Times New Roman"/>
          <w:sz w:val="24"/>
          <w:szCs w:val="24"/>
          <w:lang w:val="sr-Cyrl-CS"/>
        </w:rPr>
        <w:t>ZAKLETVA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Osvrtao se kao da su sve oči uprte u njega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kao da je bik koga će srušiti na kolena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ili pandur pred kojim će i nevini propevati.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škiljio je kao da hoće da bude viđen  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pre nego što  šmugne u berbernicu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kao dripac koji  žuri 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tamo gde ga niko ne čeka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da se uhvati  za glavu kao da je ogluveo.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sova ga kljunom udara po ušima 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pred njim mahnita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a pred drugima mudruje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što se drugima  čini kao koještarija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njemu se ponavlja kao mora.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sve zna a ništa ne može sastaviti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sve ima a opet mu kesa nije puna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ono što zveči ne zveči dovoljno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broji reči  a uvek mu nedostaje jedna.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zato se skriva kad vidi jemca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poverioce ne čuje najbolje 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opsedaju ga i 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čekaju  da se vrati s okeana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ili da dojaši iz neznanog skrovišta.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a on je u ormanu 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sastavlja testament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žali se na stolicu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da skoči ili da najmi narikače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da ga opevaju i da ga umiju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pre no što položi zakletvu </w:t>
      </w:r>
    </w:p>
    <w:p w:rsidR="00ED1F27" w:rsidRPr="006C3288" w:rsidRDefault="00ED1F27" w:rsidP="00B61A91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u najbližem ministarstvu. </w:t>
      </w: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830D1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br w:type="column"/>
      </w:r>
      <w:r w:rsidRPr="006C3288">
        <w:rPr>
          <w:rFonts w:ascii="Times New Roman" w:hAnsi="Times New Roman"/>
          <w:sz w:val="24"/>
          <w:szCs w:val="24"/>
          <w:lang w:val="fr-FR"/>
        </w:rPr>
        <w:t>SAINT-ANDRÉ</w:t>
      </w:r>
    </w:p>
    <w:p w:rsidR="00ED1F27" w:rsidRPr="006C3288" w:rsidRDefault="00ED1F27" w:rsidP="00830D1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8706FE" w:rsidRDefault="00ED1F27" w:rsidP="008706FE">
      <w:pPr>
        <w:pStyle w:val="NoSpacing"/>
        <w:ind w:left="1440" w:firstLine="720"/>
        <w:rPr>
          <w:rFonts w:ascii="Times New Roman" w:hAnsi="Times New Roman"/>
          <w:i/>
          <w:sz w:val="24"/>
          <w:szCs w:val="24"/>
          <w:lang w:val="fr-FR"/>
        </w:rPr>
      </w:pPr>
      <w:r w:rsidRPr="006C3288">
        <w:rPr>
          <w:rFonts w:ascii="Times New Roman" w:hAnsi="Times New Roman"/>
          <w:i/>
          <w:sz w:val="24"/>
          <w:szCs w:val="24"/>
          <w:lang w:val="fr-FR"/>
        </w:rPr>
        <w:t>à Stojan Vujicic</w:t>
      </w:r>
    </w:p>
    <w:p w:rsidR="00ED1F27" w:rsidRPr="006C3288" w:rsidRDefault="00ED1F27" w:rsidP="00830D1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830D1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830D1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ce n’est pas une ville où tu vas chercher des oiseaux</w:t>
      </w:r>
    </w:p>
    <w:p w:rsidR="00ED1F27" w:rsidRPr="006C3288" w:rsidRDefault="00ED1F27" w:rsidP="00830D1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ou ramasser de l’herbe dans des feuillets d’herbier</w:t>
      </w:r>
    </w:p>
    <w:p w:rsidR="00ED1F27" w:rsidRPr="006C3288" w:rsidRDefault="00ED1F27" w:rsidP="00830D1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suivre une taupe dans les prés </w:t>
      </w:r>
    </w:p>
    <w:p w:rsidR="00ED1F27" w:rsidRPr="006C3288" w:rsidRDefault="00ED1F27" w:rsidP="00830D1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regarder comment derrière les collines </w:t>
      </w:r>
    </w:p>
    <w:p w:rsidR="00ED1F27" w:rsidRPr="006C3288" w:rsidRDefault="00ED1F27" w:rsidP="00830D1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disparaissent les mèches </w:t>
      </w:r>
    </w:p>
    <w:p w:rsidR="00ED1F27" w:rsidRPr="006C3288" w:rsidRDefault="00ED1F27" w:rsidP="00830D1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des nuages. du nord arrive l’hiver et les essaims</w:t>
      </w:r>
    </w:p>
    <w:p w:rsidR="00ED1F27" w:rsidRPr="006C3288" w:rsidRDefault="00ED1F27" w:rsidP="00830D1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moineaux flottent dans l’air comme des lettres mortes</w:t>
      </w:r>
    </w:p>
    <w:p w:rsidR="00ED1F27" w:rsidRPr="006C3288" w:rsidRDefault="00ED1F27" w:rsidP="00830D1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clio est à la porte du musée et souriant</w:t>
      </w:r>
    </w:p>
    <w:p w:rsidR="00ED1F27" w:rsidRPr="006C3288" w:rsidRDefault="00ED1F27" w:rsidP="00830D1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elle écoute le cli</w:t>
      </w:r>
      <w:r>
        <w:rPr>
          <w:rFonts w:ascii="Times New Roman" w:hAnsi="Times New Roman"/>
          <w:sz w:val="24"/>
          <w:szCs w:val="24"/>
          <w:lang w:val="fr-FR"/>
        </w:rPr>
        <w:t xml:space="preserve">quetis des pièces de monnaie. 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eau qui tombe des tours </w:t>
      </w:r>
    </w:p>
    <w:p w:rsidR="00ED1F27" w:rsidRPr="006C3288" w:rsidRDefault="00ED1F27" w:rsidP="00830D1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odeur de camomille</w:t>
      </w:r>
    </w:p>
    <w:p w:rsidR="00ED1F27" w:rsidRPr="006C3288" w:rsidRDefault="00ED1F27" w:rsidP="00830D1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romarin. derrière la fenêtre un visage est passé comme un éclair</w:t>
      </w:r>
    </w:p>
    <w:p w:rsidR="00ED1F27" w:rsidRPr="006C3288" w:rsidRDefault="00ED1F27" w:rsidP="00830D1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un broc dont personne ne va rassembler les morceaux. ô bouches vous qui êtes</w:t>
      </w:r>
    </w:p>
    <w:p w:rsidR="00ED1F27" w:rsidRPr="006C3288" w:rsidRDefault="00ED1F27" w:rsidP="00830D1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gelées parmi les livres d’où l’on entend le marmottement d’un aveugle</w:t>
      </w:r>
    </w:p>
    <w:p w:rsidR="00ED1F27" w:rsidRPr="006C3288" w:rsidRDefault="00ED1F27" w:rsidP="00830D1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dévastation tu te complètes dans les mains</w:t>
      </w:r>
    </w:p>
    <w:p w:rsidR="00ED1F27" w:rsidRPr="006C3288" w:rsidRDefault="00ED1F27" w:rsidP="00830D1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que tout ce qui t’a jeté dans le tumulte des noms</w:t>
      </w:r>
    </w:p>
    <w:p w:rsidR="00ED1F27" w:rsidRPr="006C3288" w:rsidRDefault="00ED1F27" w:rsidP="00830D1C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se mette à danser maintenant dans une rue bruyante avec des fantômes.</w:t>
      </w:r>
    </w:p>
    <w:p w:rsidR="00ED1F27" w:rsidRPr="006C3288" w:rsidRDefault="00ED1F27" w:rsidP="00830D1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A66548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A66548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A66548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A66548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A66548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A66548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A66548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A66548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A66548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A66548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A66548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A66548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A66548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A66548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A66548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A66548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A66548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A66548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A66548">
      <w:pPr>
        <w:pStyle w:val="PlainTex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6C3288">
        <w:rPr>
          <w:rFonts w:ascii="Times New Roman" w:hAnsi="Times New Roman" w:cs="Times New Roman"/>
          <w:sz w:val="24"/>
          <w:szCs w:val="24"/>
        </w:rPr>
        <w:t>SENTANDREJA</w:t>
      </w:r>
    </w:p>
    <w:p w:rsidR="00ED1F27" w:rsidRDefault="00ED1F27" w:rsidP="00A66548">
      <w:pPr>
        <w:pStyle w:val="PlainText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D1F27" w:rsidRDefault="00ED1F27" w:rsidP="008706FE">
      <w:pPr>
        <w:pStyle w:val="PlainText"/>
        <w:ind w:left="1440"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3288">
        <w:rPr>
          <w:rFonts w:ascii="Times New Roman" w:hAnsi="Times New Roman" w:cs="Times New Roman"/>
          <w:i/>
          <w:sz w:val="24"/>
          <w:szCs w:val="24"/>
        </w:rPr>
        <w:t>za Stojana Vujičića</w:t>
      </w:r>
    </w:p>
    <w:p w:rsidR="00ED1F27" w:rsidRPr="006C3288" w:rsidRDefault="00ED1F27" w:rsidP="008706FE">
      <w:pPr>
        <w:pStyle w:val="PlainText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D1F27" w:rsidRPr="006C3288" w:rsidRDefault="00ED1F27" w:rsidP="00A6654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D1F27" w:rsidRPr="006C3288" w:rsidRDefault="00ED1F27" w:rsidP="00A6654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nije to grad u kome ćeš tražiti ptice</w:t>
      </w:r>
    </w:p>
    <w:p w:rsidR="00ED1F27" w:rsidRPr="006C3288" w:rsidRDefault="00ED1F27" w:rsidP="00A6654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ili skupljati travke u pregrade herbarijuma</w:t>
      </w:r>
    </w:p>
    <w:p w:rsidR="00ED1F27" w:rsidRPr="006C3288" w:rsidRDefault="00ED1F27" w:rsidP="00A6654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na livadama pratiti krta</w:t>
      </w:r>
    </w:p>
    <w:p w:rsidR="00ED1F27" w:rsidRPr="006C3288" w:rsidRDefault="00ED1F27" w:rsidP="00A6654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gledati kako iza pobrežja nestaje pramenje</w:t>
      </w:r>
    </w:p>
    <w:p w:rsidR="00ED1F27" w:rsidRPr="006C3288" w:rsidRDefault="00ED1F27" w:rsidP="00A6654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oblaka. sa severa dolazi zima i lepršaju jata</w:t>
      </w:r>
    </w:p>
    <w:p w:rsidR="00ED1F27" w:rsidRPr="006C3288" w:rsidRDefault="00ED1F27" w:rsidP="00A6654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vrabaca u vazduhu poput mrtvih pismena</w:t>
      </w:r>
    </w:p>
    <w:p w:rsidR="00ED1F27" w:rsidRPr="006C3288" w:rsidRDefault="00ED1F27" w:rsidP="00A6654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a budalasta klio stoji na vratima muzeja i smešeći se</w:t>
      </w:r>
    </w:p>
    <w:p w:rsidR="00ED1F27" w:rsidRPr="006C3288" w:rsidRDefault="00ED1F27" w:rsidP="00A6654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osluškuje zveket novčića. sa tornjeva pada voda</w:t>
      </w:r>
    </w:p>
    <w:p w:rsidR="00ED1F27" w:rsidRPr="006C3288" w:rsidRDefault="00ED1F27" w:rsidP="00A6654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miris kamilice</w:t>
      </w:r>
    </w:p>
    <w:p w:rsidR="00ED1F27" w:rsidRPr="006C3288" w:rsidRDefault="00ED1F27" w:rsidP="00A6654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ruzmarina. iza prozora lice neko minu kao odsev</w:t>
      </w:r>
    </w:p>
    <w:p w:rsidR="00ED1F27" w:rsidRPr="006C3288" w:rsidRDefault="00ED1F27" w:rsidP="00A6654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vrč koji niko više neće sastaviti. o usta što ste</w:t>
      </w:r>
    </w:p>
    <w:p w:rsidR="00ED1F27" w:rsidRPr="006C3288" w:rsidRDefault="00ED1F27" w:rsidP="00A6654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zaleđena po knjigama iz kojih se čuje mrmljanje slepca</w:t>
      </w:r>
    </w:p>
    <w:p w:rsidR="00ED1F27" w:rsidRPr="006C3288" w:rsidRDefault="00ED1F27" w:rsidP="00A6654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pustoši što dovršavaš se pod rukama</w:t>
      </w:r>
    </w:p>
    <w:p w:rsidR="00ED1F27" w:rsidRPr="006C3288" w:rsidRDefault="00ED1F27" w:rsidP="00A6654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sve ono što te je bacalo u metež imena</w:t>
      </w:r>
    </w:p>
    <w:p w:rsidR="00ED1F27" w:rsidRPr="006C3288" w:rsidRDefault="00ED1F27" w:rsidP="00A6654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C3288">
        <w:rPr>
          <w:rFonts w:ascii="Times New Roman" w:hAnsi="Times New Roman" w:cs="Times New Roman"/>
          <w:sz w:val="24"/>
          <w:szCs w:val="24"/>
        </w:rPr>
        <w:t>sada neka zapleše u bučnoj ulici sa prikazama.</w:t>
      </w: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br w:type="column"/>
      </w:r>
      <w:r w:rsidRPr="006C3288">
        <w:rPr>
          <w:rFonts w:ascii="Times New Roman" w:hAnsi="Times New Roman"/>
          <w:sz w:val="24"/>
          <w:szCs w:val="24"/>
          <w:lang w:val="fr-FR"/>
        </w:rPr>
        <w:t>LE CHAT</w:t>
      </w: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 </w:t>
      </w:r>
    </w:p>
    <w:p w:rsidR="00ED1F27" w:rsidRPr="006C3288" w:rsidRDefault="00ED1F27" w:rsidP="00EE40DD">
      <w:pPr>
        <w:pStyle w:val="NoSpacing"/>
        <w:ind w:left="720" w:firstLine="720"/>
        <w:rPr>
          <w:rFonts w:ascii="Times New Roman" w:hAnsi="Times New Roman"/>
          <w:i/>
          <w:sz w:val="24"/>
          <w:szCs w:val="24"/>
          <w:lang w:val="fr-FR"/>
        </w:rPr>
      </w:pPr>
      <w:r w:rsidRPr="006C3288">
        <w:rPr>
          <w:rFonts w:ascii="Times New Roman" w:hAnsi="Times New Roman"/>
          <w:i/>
          <w:sz w:val="24"/>
          <w:szCs w:val="24"/>
          <w:lang w:val="fr-FR"/>
        </w:rPr>
        <w:t xml:space="preserve">  à Svea Haske et Maksi</w:t>
      </w: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 </w:t>
      </w: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quand je suis arrivé à Berlin</w:t>
      </w: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j’ai heurté 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un chat qui m’attendait </w:t>
      </w: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à la porte</w:t>
      </w: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 me regardait à la manière d’un prof scrutant un cancre.</w:t>
      </w: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sa protectrice m’a dit qu’il était moribond </w:t>
      </w: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qu’il ne sortait plus dans le jardin ne se prélassait plus dans l’herbe luisante. </w:t>
      </w: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il me dévisageait comme si j’étais </w:t>
      </w: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quelqu’un qui vient de loin pour emporter ses chaînes.</w:t>
      </w: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mais vite il a compris que j’étais son frère </w:t>
      </w: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que mon  halètement ressemblait au sien</w:t>
      </w: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ma respiration à un pleur.</w:t>
      </w: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 était couché dans un coin le regard rivé au loin</w:t>
      </w: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comme s’il scrutait ce qui l’attendait là-bas.</w:t>
      </w: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berlin est vaste et se couche sur l’eau comme une steppe</w:t>
      </w: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et </w:t>
      </w:r>
      <w:r w:rsidRPr="006C3288">
        <w:rPr>
          <w:rFonts w:ascii="Times New Roman" w:hAnsi="Times New Roman"/>
          <w:sz w:val="24"/>
          <w:szCs w:val="24"/>
          <w:lang w:val="fr-FR"/>
        </w:rPr>
        <w:t>m’accueillera peut-être une autre fois comme un poisson</w:t>
      </w: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muet pour me raconter des choses sur sa vie passée</w:t>
      </w:r>
    </w:p>
    <w:p w:rsidR="00ED1F27" w:rsidRPr="006C3288" w:rsidRDefault="00ED1F27" w:rsidP="00F24CD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mais disposé à prêter son mutisme à n’importe quel élève.</w:t>
      </w: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Cyrl-CS"/>
        </w:rPr>
        <w:br w:type="column"/>
      </w:r>
      <w:r w:rsidRPr="006C3288">
        <w:rPr>
          <w:rFonts w:ascii="Times New Roman" w:hAnsi="Times New Roman"/>
          <w:sz w:val="24"/>
          <w:szCs w:val="24"/>
          <w:lang w:val="sr-Cyrl-CS"/>
        </w:rPr>
        <w:t>MAČAK</w:t>
      </w:r>
    </w:p>
    <w:p w:rsidR="00ED1F27" w:rsidRDefault="00ED1F27" w:rsidP="004F12B6">
      <w:pPr>
        <w:pStyle w:val="NoSpacing"/>
        <w:rPr>
          <w:rFonts w:ascii="Times New Roman" w:hAnsi="Times New Roman"/>
          <w:i/>
          <w:sz w:val="24"/>
          <w:szCs w:val="24"/>
        </w:rPr>
      </w:pPr>
    </w:p>
    <w:p w:rsidR="00ED1F27" w:rsidRPr="006C3288" w:rsidRDefault="00ED1F27" w:rsidP="008706FE">
      <w:pPr>
        <w:pStyle w:val="NoSpacing"/>
        <w:ind w:left="1440" w:firstLine="720"/>
        <w:rPr>
          <w:rFonts w:ascii="Times New Roman" w:hAnsi="Times New Roman"/>
          <w:i/>
          <w:sz w:val="24"/>
          <w:szCs w:val="24"/>
          <w:lang w:val="sr-Cyrl-CS"/>
        </w:rPr>
      </w:pPr>
      <w:r w:rsidRPr="006C3288">
        <w:rPr>
          <w:rFonts w:ascii="Times New Roman" w:hAnsi="Times New Roman"/>
          <w:i/>
          <w:sz w:val="24"/>
          <w:szCs w:val="24"/>
        </w:rPr>
        <w:t>z</w:t>
      </w:r>
      <w:r w:rsidRPr="006C3288">
        <w:rPr>
          <w:rFonts w:ascii="Times New Roman" w:hAnsi="Times New Roman"/>
          <w:i/>
          <w:sz w:val="24"/>
          <w:szCs w:val="24"/>
          <w:lang w:val="sr-Cyrl-CS"/>
        </w:rPr>
        <w:t xml:space="preserve">a  </w:t>
      </w:r>
      <w:r w:rsidRPr="006C3288">
        <w:rPr>
          <w:rFonts w:ascii="Times New Roman" w:hAnsi="Times New Roman"/>
          <w:i/>
          <w:sz w:val="24"/>
          <w:szCs w:val="24"/>
        </w:rPr>
        <w:t>Sve</w:t>
      </w:r>
      <w:r w:rsidRPr="006C3288">
        <w:rPr>
          <w:rFonts w:ascii="Times New Roman" w:hAnsi="Times New Roman"/>
          <w:i/>
          <w:sz w:val="24"/>
          <w:szCs w:val="24"/>
          <w:lang w:val="sr-Cyrl-CS"/>
        </w:rPr>
        <w:t>u</w:t>
      </w:r>
      <w:r w:rsidRPr="006C3288">
        <w:rPr>
          <w:rFonts w:ascii="Times New Roman" w:hAnsi="Times New Roman"/>
          <w:i/>
          <w:sz w:val="24"/>
          <w:szCs w:val="24"/>
          <w:lang w:val="sr-Latn-CS"/>
        </w:rPr>
        <w:t> </w:t>
      </w:r>
      <w:r w:rsidRPr="006C3288">
        <w:rPr>
          <w:rFonts w:ascii="Times New Roman" w:hAnsi="Times New Roman"/>
          <w:i/>
          <w:sz w:val="24"/>
          <w:szCs w:val="24"/>
          <w:lang w:val="sr-Cyrl-CS"/>
        </w:rPr>
        <w:t xml:space="preserve"> </w:t>
      </w:r>
      <w:r w:rsidRPr="006C3288">
        <w:rPr>
          <w:rFonts w:ascii="Times New Roman" w:hAnsi="Times New Roman"/>
          <w:i/>
          <w:sz w:val="24"/>
          <w:szCs w:val="24"/>
        </w:rPr>
        <w:t>Haske</w:t>
      </w:r>
      <w:r w:rsidRPr="006C3288">
        <w:rPr>
          <w:rFonts w:ascii="Times New Roman" w:hAnsi="Times New Roman"/>
          <w:i/>
          <w:sz w:val="24"/>
          <w:szCs w:val="24"/>
          <w:lang w:val="sr-Cyrl-CS"/>
        </w:rPr>
        <w:t xml:space="preserve"> i Maksija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kad</w:t>
      </w:r>
      <w:r w:rsidRPr="006C3288">
        <w:rPr>
          <w:rFonts w:ascii="Times New Roman" w:hAnsi="Times New Roman"/>
          <w:sz w:val="24"/>
          <w:szCs w:val="24"/>
          <w:lang w:val="sr-Latn-CS"/>
        </w:rPr>
        <w:t xml:space="preserve"> </w:t>
      </w:r>
      <w:r w:rsidRPr="006C3288">
        <w:rPr>
          <w:rFonts w:ascii="Times New Roman" w:hAnsi="Times New Roman"/>
          <w:sz w:val="24"/>
          <w:szCs w:val="24"/>
          <w:lang w:val="sr-Cyrl-CS"/>
        </w:rPr>
        <w:t>stigoh</w:t>
      </w:r>
      <w:r w:rsidRPr="006C3288">
        <w:rPr>
          <w:rFonts w:ascii="Times New Roman" w:hAnsi="Times New Roman"/>
          <w:sz w:val="24"/>
          <w:szCs w:val="24"/>
          <w:lang w:val="sr-Latn-CS"/>
        </w:rPr>
        <w:t xml:space="preserve"> </w:t>
      </w:r>
      <w:r w:rsidRPr="006C3288">
        <w:rPr>
          <w:rFonts w:ascii="Times New Roman" w:hAnsi="Times New Roman"/>
          <w:sz w:val="24"/>
          <w:szCs w:val="24"/>
          <w:lang w:val="sr-Cyrl-CS"/>
        </w:rPr>
        <w:t>u</w:t>
      </w:r>
      <w:r w:rsidRPr="006C3288">
        <w:rPr>
          <w:rFonts w:ascii="Times New Roman" w:hAnsi="Times New Roman"/>
          <w:sz w:val="24"/>
          <w:szCs w:val="24"/>
          <w:lang w:val="sr-Latn-CS"/>
        </w:rPr>
        <w:t xml:space="preserve"> </w:t>
      </w:r>
      <w:r w:rsidRPr="006C3288">
        <w:rPr>
          <w:rFonts w:ascii="Times New Roman" w:hAnsi="Times New Roman"/>
          <w:sz w:val="24"/>
          <w:szCs w:val="24"/>
          <w:lang w:val="sr-Cyrl-CS"/>
        </w:rPr>
        <w:t>Berlin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naletih</w:t>
      </w:r>
      <w:r w:rsidRPr="006C3288">
        <w:rPr>
          <w:rFonts w:ascii="Times New Roman" w:hAnsi="Times New Roman"/>
          <w:sz w:val="24"/>
          <w:szCs w:val="24"/>
          <w:lang w:val="sr-Latn-CS"/>
        </w:rPr>
        <w:t xml:space="preserve"> </w:t>
      </w:r>
      <w:r w:rsidRPr="006C3288">
        <w:rPr>
          <w:rFonts w:ascii="Times New Roman" w:hAnsi="Times New Roman"/>
          <w:sz w:val="24"/>
          <w:szCs w:val="24"/>
          <w:lang w:val="sr-Cyrl-CS"/>
        </w:rPr>
        <w:t>na</w:t>
      </w:r>
      <w:r w:rsidRPr="006C3288">
        <w:rPr>
          <w:rFonts w:ascii="Times New Roman" w:hAnsi="Times New Roman"/>
          <w:sz w:val="24"/>
          <w:szCs w:val="24"/>
          <w:lang w:val="sr-Latn-CS"/>
        </w:rPr>
        <w:t xml:space="preserve"> </w:t>
      </w:r>
      <w:r w:rsidRPr="006C3288">
        <w:rPr>
          <w:rFonts w:ascii="Times New Roman" w:hAnsi="Times New Roman"/>
          <w:sz w:val="24"/>
          <w:szCs w:val="24"/>
          <w:lang w:val="sr-Cyrl-CS"/>
        </w:rPr>
        <w:t>mačka</w:t>
      </w:r>
      <w:r w:rsidRPr="006C3288">
        <w:rPr>
          <w:rFonts w:ascii="Times New Roman" w:hAnsi="Times New Roman"/>
          <w:sz w:val="24"/>
          <w:szCs w:val="24"/>
          <w:lang w:val="sr-Latn-CS"/>
        </w:rPr>
        <w:t xml:space="preserve"> </w:t>
      </w:r>
      <w:r w:rsidRPr="006C3288">
        <w:rPr>
          <w:rFonts w:ascii="Times New Roman" w:hAnsi="Times New Roman"/>
          <w:sz w:val="24"/>
          <w:szCs w:val="24"/>
          <w:lang w:val="sr-Cyrl-CS"/>
        </w:rPr>
        <w:t>koji</w:t>
      </w:r>
      <w:r w:rsidRPr="006C3288">
        <w:rPr>
          <w:rFonts w:ascii="Times New Roman" w:hAnsi="Times New Roman"/>
          <w:sz w:val="24"/>
          <w:szCs w:val="24"/>
          <w:lang w:val="sr-Latn-CS"/>
        </w:rPr>
        <w:t xml:space="preserve"> </w:t>
      </w:r>
      <w:r w:rsidRPr="006C3288">
        <w:rPr>
          <w:rFonts w:ascii="Times New Roman" w:hAnsi="Times New Roman"/>
          <w:sz w:val="24"/>
          <w:szCs w:val="24"/>
          <w:lang w:val="sr-Cyrl-CS"/>
        </w:rPr>
        <w:t>me</w:t>
      </w:r>
      <w:r w:rsidRPr="006C3288">
        <w:rPr>
          <w:rFonts w:ascii="Times New Roman" w:hAnsi="Times New Roman"/>
          <w:sz w:val="24"/>
          <w:szCs w:val="24"/>
          <w:lang w:val="sr-Latn-CS"/>
        </w:rPr>
        <w:t xml:space="preserve"> </w:t>
      </w:r>
      <w:r w:rsidRPr="006C3288">
        <w:rPr>
          <w:rFonts w:ascii="Times New Roman" w:hAnsi="Times New Roman"/>
          <w:sz w:val="24"/>
          <w:szCs w:val="24"/>
          <w:lang w:val="sr-Cyrl-CS"/>
        </w:rPr>
        <w:t>sačeka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</w:t>
      </w:r>
      <w:r w:rsidRPr="006C3288">
        <w:rPr>
          <w:rFonts w:ascii="Times New Roman" w:hAnsi="Times New Roman"/>
          <w:sz w:val="24"/>
          <w:szCs w:val="24"/>
          <w:lang w:val="sr-Latn-CS"/>
        </w:rPr>
        <w:t>a vratima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g</w:t>
      </w:r>
      <w:r w:rsidRPr="006C3288">
        <w:rPr>
          <w:rFonts w:ascii="Times New Roman" w:hAnsi="Times New Roman"/>
          <w:sz w:val="24"/>
          <w:szCs w:val="24"/>
          <w:lang w:val="sr-Latn-CS"/>
        </w:rPr>
        <w:t>ledao me je kao učitelj koji osmatra neznalicu</w:t>
      </w:r>
      <w:r w:rsidRPr="006C3288">
        <w:rPr>
          <w:rFonts w:ascii="Times New Roman" w:hAnsi="Times New Roman"/>
          <w:sz w:val="24"/>
          <w:szCs w:val="24"/>
          <w:lang w:val="sr-Cyrl-CS"/>
        </w:rPr>
        <w:t>.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njegova zaštitnica mi reče da je bolestan smrtno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da već ne zalazi u vrt i ne izležava se u presjajnoj travi.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on me je odmeravao kao da sam 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neko izdaleka ko će poneti njegove lance.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ali ubrzo shvati da sam mu brat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da je moje dahtanje nalik njegovom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da je moje disanje poput plača.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ležao je u uglu prozirući daljinu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kao da je ispitivao šta ga tamo čeka.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berlin je prostran i naslanja se na vodu kao stepa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možda će me sačekati još jednom  kao riba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nemušta da mi bilo šta kaže o prošlom životu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ali spreman da svoju nemost pozajmi bilo kojem učeniku.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br w:type="column"/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LES MAISONS DE BRECHT 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i/>
          <w:sz w:val="24"/>
          <w:szCs w:val="24"/>
          <w:lang w:val="fr-FR"/>
        </w:rPr>
      </w:pPr>
    </w:p>
    <w:p w:rsidR="00ED1F27" w:rsidRPr="006C3288" w:rsidRDefault="00ED1F27" w:rsidP="008706FE">
      <w:pPr>
        <w:pStyle w:val="NoSpacing"/>
        <w:ind w:left="2160" w:firstLine="720"/>
        <w:rPr>
          <w:rFonts w:ascii="Times New Roman" w:hAnsi="Times New Roman"/>
          <w:i/>
          <w:sz w:val="24"/>
          <w:szCs w:val="24"/>
          <w:lang w:val="fr-FR"/>
        </w:rPr>
      </w:pPr>
      <w:r w:rsidRPr="006C3288">
        <w:rPr>
          <w:rFonts w:ascii="Times New Roman" w:hAnsi="Times New Roman"/>
          <w:i/>
          <w:sz w:val="24"/>
          <w:szCs w:val="24"/>
          <w:lang w:val="fr-FR"/>
        </w:rPr>
        <w:t>à Robert Vein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 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il pleut </w:t>
      </w:r>
      <w:r>
        <w:rPr>
          <w:rFonts w:ascii="Times New Roman" w:hAnsi="Times New Roman"/>
          <w:sz w:val="24"/>
          <w:szCs w:val="24"/>
          <w:lang w:val="fr-FR"/>
        </w:rPr>
        <w:t>sur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berlin et je me baisse sous la voûte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pour survoler les toits et descendre sous terre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pour voir le cadavre vivant couché à côté de sa bien aimée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il était disciple 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 voulait savoir plus qu’un tyran et moins que la pierre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 voulait éviter les coups sournois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se trouver chez ses amis faibles 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ils portaient des vêtements légers qui ne protégeaient pas du froid 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à travers lesquels dégoulinait la pluie glacée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je suis ici à berlin dans son nid.  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l’eau ruisselle sur mes joues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je grimpe à l’endroit où se trouvent les mots ou leur envers 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la vitesse ou la somnolence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la pluralité qui doit sauver tout cela. 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je monte l’escalier pour 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apercevoir la pièce destinée aux entretiens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pour flairer la couche de la mort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pour m’étonner devant les récipients des illusions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une petite terrasse et beaucoup de verres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des petits pots à la couleur passée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des cuillères avec lesquelles on arrache la nourriture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entre les phrases qui comme des essaims d’oiseaux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se nichent dans les vestibules  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dans les cimes du jardin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qui  brille comme la verdure tombale dans le désert.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un peu plus loin les sentiers du cimetière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les morts empilés comme au marché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derrière le dos les huguenots et la berta en face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grosses têtes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des dignitaires bien taillés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des stèles avec des inscriptions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des pierres nonchalamment plantées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qui a pu les ramasser de là si ce n’est la mort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la sagesse froide qui nous apprend que nul ne </w:t>
      </w:r>
    </w:p>
    <w:p w:rsidR="00ED1F27" w:rsidRPr="006C3288" w:rsidRDefault="00ED1F27" w:rsidP="004F12B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parlera de ce qu’il faut taire.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>
        <w:rPr>
          <w:rFonts w:ascii="Times New Roman" w:hAnsi="Times New Roman"/>
          <w:sz w:val="24"/>
          <w:szCs w:val="24"/>
          <w:lang w:val="sr-Cyrl-CS"/>
        </w:rPr>
        <w:br w:type="column"/>
      </w:r>
      <w:r w:rsidRPr="006C3288">
        <w:rPr>
          <w:rFonts w:ascii="Times New Roman" w:hAnsi="Times New Roman"/>
          <w:sz w:val="24"/>
          <w:szCs w:val="24"/>
          <w:lang w:val="sr-Cyrl-CS"/>
        </w:rPr>
        <w:t>BREHTOVE KUĆE</w:t>
      </w:r>
    </w:p>
    <w:p w:rsidR="00ED1F27" w:rsidRDefault="00ED1F27" w:rsidP="00E66C09">
      <w:pPr>
        <w:pStyle w:val="NoSpacing"/>
        <w:rPr>
          <w:rFonts w:ascii="Times New Roman" w:hAnsi="Times New Roman"/>
          <w:i/>
          <w:sz w:val="24"/>
          <w:szCs w:val="24"/>
          <w:lang w:val="sr-Cyrl-CS"/>
        </w:rPr>
      </w:pPr>
    </w:p>
    <w:p w:rsidR="00ED1F27" w:rsidRPr="006C3288" w:rsidRDefault="00ED1F27" w:rsidP="00C3268E">
      <w:pPr>
        <w:pStyle w:val="NoSpacing"/>
        <w:ind w:left="2880" w:firstLine="720"/>
        <w:rPr>
          <w:rFonts w:ascii="Times New Roman" w:hAnsi="Times New Roman"/>
          <w:i/>
          <w:sz w:val="24"/>
          <w:szCs w:val="24"/>
          <w:lang w:val="sr-Latn-CS"/>
        </w:rPr>
      </w:pPr>
      <w:r w:rsidRPr="006C3288">
        <w:rPr>
          <w:rFonts w:ascii="Times New Roman" w:hAnsi="Times New Roman"/>
          <w:i/>
          <w:sz w:val="24"/>
          <w:szCs w:val="24"/>
          <w:lang w:val="sr-Cyrl-CS"/>
        </w:rPr>
        <w:t>z</w:t>
      </w:r>
      <w:r w:rsidRPr="006C3288">
        <w:rPr>
          <w:rFonts w:ascii="Times New Roman" w:hAnsi="Times New Roman"/>
          <w:i/>
          <w:sz w:val="24"/>
          <w:szCs w:val="24"/>
          <w:lang w:val="sr-Latn-CS"/>
        </w:rPr>
        <w:t>a Roberta Vejna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kiša pada u berlinu a ja silazim pod nadsvođe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da preletim preko krovova i spustim se pod zemlju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da vidim živog mrtvaca koji leži pored svoje drage.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on beše učenik 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hteo je da zna više od tirana i manje od kamena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hteo je da se skloni od podmuklih udaraca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da se nađe kod slabih prijatelja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oni su imali tanke odore kroz koje je stezala zima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kroz koje se slivala hladna kiša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a ja sam ovde u Berlinu u njegovom gnezdu.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voda silazi niz moje obraze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a ja se uspinjem tamo gde behu reči ili njihova naličja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brzina il pospanost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mnoštvo koje je trebalo da spasi celinu.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penjem se uz stepenice da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osmotrim sobu za razgovore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da onjušim ležaj smrti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da se iščuđavam nad posudama iluzija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mala terasa i mnoštvo čaša 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zdelice sa ugašenim sjajem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kašike sa kojim se grabila hrana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između rečenica koje su se poput jata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naseljavale u vežama 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u krošnjama vrta što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sija kao grobni zimzelen u pustinji.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a nešto dalje grobljanske staze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mrtvi poslagani kao na tržnici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iza leđa hugenoti a naspram berta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velike glave 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stasiti uglednici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ploče sa imenima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kamenje nehajno posađeno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ko ga je tu mogao skupiti osim smrti</w:t>
      </w:r>
    </w:p>
    <w:p w:rsidR="00ED1F27" w:rsidRPr="006C3288" w:rsidRDefault="00ED1F27" w:rsidP="00E66C09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hladna mudrost od koje učimo da niko neće</w:t>
      </w:r>
    </w:p>
    <w:p w:rsidR="00ED1F27" w:rsidRPr="006C3288" w:rsidRDefault="00ED1F27" w:rsidP="0012464F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progovoriti o onom o čemu se mora ćutati.  </w:t>
      </w:r>
    </w:p>
    <w:p w:rsidR="00ED1F27" w:rsidRPr="006C3288" w:rsidRDefault="00ED1F27" w:rsidP="0012464F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12464F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12464F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>
        <w:rPr>
          <w:rFonts w:ascii="Times New Roman" w:hAnsi="Times New Roman"/>
          <w:sz w:val="24"/>
          <w:szCs w:val="24"/>
          <w:lang w:val="fr-FR"/>
        </w:rPr>
        <w:br w:type="column"/>
        <w:t xml:space="preserve">VARSOVIE, EN </w:t>
      </w:r>
      <w:r w:rsidRPr="006C3288">
        <w:rPr>
          <w:rFonts w:ascii="Times New Roman" w:hAnsi="Times New Roman"/>
          <w:sz w:val="24"/>
          <w:szCs w:val="24"/>
          <w:lang w:val="fr-FR"/>
        </w:rPr>
        <w:t>AUTOMNE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C3268E">
      <w:pPr>
        <w:pStyle w:val="NoSpacing"/>
        <w:ind w:left="2160" w:firstLine="720"/>
        <w:rPr>
          <w:rFonts w:ascii="Times New Roman" w:hAnsi="Times New Roman"/>
          <w:i/>
          <w:sz w:val="24"/>
          <w:szCs w:val="24"/>
          <w:lang w:val="fr-FR"/>
        </w:rPr>
      </w:pPr>
      <w:r w:rsidRPr="006C3288">
        <w:rPr>
          <w:rFonts w:ascii="Times New Roman" w:hAnsi="Times New Roman"/>
          <w:i/>
          <w:sz w:val="24"/>
          <w:szCs w:val="24"/>
          <w:lang w:val="fr-FR"/>
        </w:rPr>
        <w:t>à Grzegorz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je suis arrivé à l’hôtel au sommet de l’immeuble.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le toit l’embrassait comme s’il voulait s’envoler.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en bas la vistule se heurtait aux ponts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que traversaient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les âmes des perdus.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la ville avait plusieurs côtés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de l’un soufflait le vent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dans </w:t>
      </w:r>
      <w:r>
        <w:rPr>
          <w:rFonts w:ascii="Times New Roman" w:hAnsi="Times New Roman"/>
          <w:sz w:val="24"/>
          <w:szCs w:val="24"/>
          <w:lang w:val="fr-FR"/>
        </w:rPr>
        <w:t>un autre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s’étiraient les rues désertes d’où je venais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le troisième comme on me l’a dit était une cafétéria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les phrases y murmuraient et se nourrissaient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petits pains et de poissons sombres qui sentaient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la baltique.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le quatrième conduisait vers les chemins sur lesquels marchaient les mots des poètes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leur mort avec qui ils discutaient pendant des heures.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quelques-uns étaient encore enfermés dans leurs années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ils recueillaient les papiers dont l’automne se riait.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une lourde porte </w:t>
      </w:r>
      <w:r>
        <w:rPr>
          <w:rFonts w:ascii="Times New Roman" w:hAnsi="Times New Roman"/>
          <w:sz w:val="24"/>
          <w:szCs w:val="24"/>
          <w:lang w:val="fr-FR"/>
        </w:rPr>
        <w:t>donnait sur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le dieu souffrant sur la croix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la vieille ville devenait de plus en plus vieille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sur les tours des messagers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agitaient des aiguilles et annonçaient avec grâce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qu’ils allaient nous envoyer des phrases finies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pour décrire le temps que nous effacions déjà.</w:t>
      </w:r>
    </w:p>
    <w:p w:rsidR="00ED1F27" w:rsidRPr="006C3288" w:rsidRDefault="00ED1F27" w:rsidP="006C3288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sr-Cyrl-CS"/>
        </w:rPr>
        <w:br w:type="column"/>
      </w:r>
      <w:r w:rsidRPr="006C3288">
        <w:rPr>
          <w:rFonts w:ascii="Times New Roman" w:hAnsi="Times New Roman"/>
          <w:sz w:val="24"/>
          <w:szCs w:val="24"/>
          <w:lang w:val="sr-Cyrl-CS"/>
        </w:rPr>
        <w:t>VARŠAVA, JESEN</w:t>
      </w:r>
    </w:p>
    <w:p w:rsidR="00ED1F27" w:rsidRDefault="00ED1F27" w:rsidP="006C3288">
      <w:pPr>
        <w:pStyle w:val="NoSpacing"/>
        <w:rPr>
          <w:rFonts w:ascii="Times New Roman" w:hAnsi="Times New Roman"/>
          <w:i/>
          <w:sz w:val="24"/>
          <w:szCs w:val="24"/>
          <w:lang w:val="fr-FR"/>
        </w:rPr>
      </w:pPr>
    </w:p>
    <w:p w:rsidR="00ED1F27" w:rsidRPr="006C3288" w:rsidRDefault="00ED1F27" w:rsidP="00C3268E">
      <w:pPr>
        <w:pStyle w:val="NoSpacing"/>
        <w:ind w:left="2160" w:firstLine="720"/>
        <w:rPr>
          <w:rFonts w:ascii="Times New Roman" w:hAnsi="Times New Roman"/>
          <w:i/>
          <w:sz w:val="24"/>
          <w:szCs w:val="24"/>
          <w:lang w:val="sr-Cyrl-CS"/>
        </w:rPr>
      </w:pPr>
      <w:r w:rsidRPr="006C3288">
        <w:rPr>
          <w:rFonts w:ascii="Times New Roman" w:hAnsi="Times New Roman"/>
          <w:i/>
          <w:sz w:val="24"/>
          <w:szCs w:val="24"/>
          <w:lang w:val="fr-FR"/>
        </w:rPr>
        <w:t>z</w:t>
      </w:r>
      <w:r w:rsidRPr="006C3288">
        <w:rPr>
          <w:rFonts w:ascii="Times New Roman" w:hAnsi="Times New Roman"/>
          <w:i/>
          <w:sz w:val="24"/>
          <w:szCs w:val="24"/>
          <w:lang w:val="sr-Cyrl-CS"/>
        </w:rPr>
        <w:t>a Gžegoža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i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i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stigoh u hotel koji beše na vrhu zdanja.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krov ga je obgrlio kao da hoće da poleti.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dole se  visla sudarala s mostovima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preko kojih su prelazile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duše izgubljenih.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grad je imao više strana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s jedne je duvao  vetar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na drugoj su se pružale puste ulica odakle dođoh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na trećoj kako mi rekoše beše kafiterija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u kojoj s</w:t>
      </w:r>
      <w:r w:rsidRPr="006C3288">
        <w:rPr>
          <w:rFonts w:ascii="Times New Roman" w:hAnsi="Times New Roman"/>
          <w:sz w:val="24"/>
          <w:szCs w:val="24"/>
          <w:lang w:val="sr-Latn-CS"/>
        </w:rPr>
        <w:t>u</w:t>
      </w:r>
      <w:r w:rsidRPr="006C3288">
        <w:rPr>
          <w:rFonts w:ascii="Times New Roman" w:hAnsi="Times New Roman"/>
          <w:sz w:val="24"/>
          <w:szCs w:val="24"/>
          <w:lang w:val="sr-Cyrl-CS"/>
        </w:rPr>
        <w:t xml:space="preserve"> </w:t>
      </w:r>
      <w:r w:rsidRPr="006C3288">
        <w:rPr>
          <w:rFonts w:ascii="Times New Roman" w:hAnsi="Times New Roman"/>
          <w:sz w:val="24"/>
          <w:szCs w:val="24"/>
          <w:lang w:val="sr-Latn-CS"/>
        </w:rPr>
        <w:t>žamorile</w:t>
      </w:r>
      <w:r w:rsidRPr="006C3288">
        <w:rPr>
          <w:rFonts w:ascii="Times New Roman" w:hAnsi="Times New Roman"/>
          <w:sz w:val="24"/>
          <w:szCs w:val="24"/>
          <w:lang w:val="sr-Cyrl-CS"/>
        </w:rPr>
        <w:t xml:space="preserve"> rečenice </w:t>
      </w:r>
      <w:r w:rsidRPr="006C3288">
        <w:rPr>
          <w:rFonts w:ascii="Times New Roman" w:hAnsi="Times New Roman"/>
          <w:sz w:val="24"/>
          <w:szCs w:val="24"/>
          <w:lang w:val="sr-Latn-CS"/>
        </w:rPr>
        <w:t>i hranile se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pecivom i  t</w:t>
      </w:r>
      <w:r w:rsidRPr="006C3288">
        <w:rPr>
          <w:rFonts w:ascii="Times New Roman" w:hAnsi="Times New Roman"/>
          <w:sz w:val="24"/>
          <w:szCs w:val="24"/>
          <w:lang w:val="sr-Latn-CS"/>
        </w:rPr>
        <w:t>amnom</w:t>
      </w:r>
      <w:r w:rsidRPr="006C3288">
        <w:rPr>
          <w:rFonts w:ascii="Times New Roman" w:hAnsi="Times New Roman"/>
          <w:sz w:val="24"/>
          <w:szCs w:val="24"/>
          <w:lang w:val="sr-Cyrl-CS"/>
        </w:rPr>
        <w:t xml:space="preserve"> ribom koja je mirisala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na baltik.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četvrta je vodila do staza kojom su hodale reči pesnika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njihova smrt s kojom su raspravljali satima.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nekolicina behu još preostala zaključani u svojim godinama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s</w:t>
      </w:r>
      <w:r w:rsidRPr="006C3288">
        <w:rPr>
          <w:rFonts w:ascii="Times New Roman" w:hAnsi="Times New Roman"/>
          <w:sz w:val="24"/>
          <w:szCs w:val="24"/>
          <w:lang w:val="sr-Latn-CS"/>
        </w:rPr>
        <w:t>kup</w:t>
      </w:r>
      <w:r w:rsidRPr="006C3288">
        <w:rPr>
          <w:rFonts w:ascii="Times New Roman" w:hAnsi="Times New Roman"/>
          <w:sz w:val="24"/>
          <w:szCs w:val="24"/>
          <w:lang w:val="sr-Cyrl-CS"/>
        </w:rPr>
        <w:t>ljali</w:t>
      </w:r>
      <w:r w:rsidRPr="006C3288">
        <w:rPr>
          <w:rFonts w:ascii="Times New Roman" w:hAnsi="Times New Roman"/>
          <w:sz w:val="24"/>
          <w:szCs w:val="24"/>
          <w:lang w:val="sr-Latn-CS"/>
        </w:rPr>
        <w:t xml:space="preserve"> su </w:t>
      </w:r>
      <w:r w:rsidRPr="006C3288">
        <w:rPr>
          <w:rFonts w:ascii="Times New Roman" w:hAnsi="Times New Roman"/>
          <w:sz w:val="24"/>
          <w:szCs w:val="24"/>
          <w:lang w:val="sr-Cyrl-CS"/>
        </w:rPr>
        <w:t>papire sa kojih se cerila jesen.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teška vrata su otkrivala boga koji je trpeo na raspeću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stari grad je bio sve stariji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na tornjevima su glasnici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mahali kazaljkama i objavljivali milost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da će nam poslati gotove rečenice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da opišemo vreme koje smo već otpisali.</w:t>
      </w:r>
    </w:p>
    <w:p w:rsidR="00ED1F27" w:rsidRPr="006C3288" w:rsidRDefault="00ED1F27" w:rsidP="006C3288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6C3288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br w:type="column"/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LES MÂCHOIRES DE FER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 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 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elles sont comment nos villes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ils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sont comment nos villages.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maison contre maison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routes imprévisibles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avalanche de véhicules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bruits innombrables.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toute habitude est coutume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toute coutume raison de sangloter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Lorsqu’on porte ou accompagne un mort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lorsque des hordes de flics se rassemblent en plein jour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lorsque l’amas de la description se dépose soigneusement dans des sachets imperméables.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nul ne sait combien il y en a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pourtant 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jadis le savoir était plus certain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la signature du commissaire ou de l’employé responsable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une occasion </w:t>
      </w:r>
      <w:r>
        <w:rPr>
          <w:rFonts w:ascii="Times New Roman" w:hAnsi="Times New Roman"/>
          <w:sz w:val="24"/>
          <w:szCs w:val="24"/>
          <w:lang w:val="fr-FR"/>
        </w:rPr>
        <w:t>certifiant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la sagesse qu’on ne pouvait pas oublier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aujourd’hui on le chasse en lançant d’en haut des mandats d’arrêt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des hommes sans nom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des femmes sans passion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des portiers sans </w:t>
      </w:r>
      <w:r>
        <w:rPr>
          <w:rFonts w:ascii="Times New Roman" w:hAnsi="Times New Roman"/>
          <w:sz w:val="24"/>
          <w:szCs w:val="24"/>
          <w:lang w:val="fr-FR"/>
        </w:rPr>
        <w:t>zèle apparent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.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on flaire des os et des hanches artificielles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on radiographie des mains et des mâchoires de fer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on expédie </w:t>
      </w:r>
      <w:r>
        <w:rPr>
          <w:rFonts w:ascii="Times New Roman" w:hAnsi="Times New Roman"/>
          <w:sz w:val="24"/>
          <w:szCs w:val="24"/>
          <w:lang w:val="fr-FR"/>
        </w:rPr>
        <w:t xml:space="preserve">le tout 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vers l’avant sans grands mots.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quand nous passons dans la rue sur chaque balcon une poignée de prophètes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certains grimpent sur un coffre en bois pour se hisser au-dessus de nous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pour nous déverser la vérité d’en haut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des promesses partout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ils crient de</w:t>
      </w:r>
      <w:r>
        <w:rPr>
          <w:rFonts w:ascii="Times New Roman" w:hAnsi="Times New Roman"/>
          <w:sz w:val="24"/>
          <w:szCs w:val="24"/>
          <w:lang w:val="fr-FR"/>
        </w:rPr>
        <w:t>puis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l’écran que c’est le jour de la décision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une occasion qu’il ne faut pas rater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qu’ils ont trouvé un belvédère permettant de voir le plus loin possible.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si tu t’arrêtes tu ne sais pas combien ça durera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si tu t’assois tu manqueras ton autobus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si tu restes songeur tu oublieras vers où tu es parti. </w:t>
      </w:r>
    </w:p>
    <w:p w:rsidR="00ED1F27" w:rsidRPr="006C3288" w:rsidRDefault="00ED1F27" w:rsidP="006C3288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>
        <w:rPr>
          <w:rFonts w:ascii="Times New Roman" w:hAnsi="Times New Roman"/>
          <w:sz w:val="24"/>
          <w:szCs w:val="24"/>
          <w:lang w:val="sr-Cyrl-CS"/>
        </w:rPr>
        <w:br w:type="column"/>
      </w:r>
      <w:r w:rsidRPr="006C3288">
        <w:rPr>
          <w:rFonts w:ascii="Times New Roman" w:hAnsi="Times New Roman"/>
          <w:sz w:val="24"/>
          <w:szCs w:val="24"/>
          <w:lang w:val="sr-Cyrl-CS"/>
        </w:rPr>
        <w:t>GVOZDENE VILICE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Kakvi su naši gradovi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kakva sela.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kuća do kuće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putevi </w:t>
      </w:r>
      <w:r w:rsidRPr="006C3288">
        <w:rPr>
          <w:rFonts w:ascii="Times New Roman" w:hAnsi="Times New Roman"/>
          <w:sz w:val="24"/>
          <w:szCs w:val="24"/>
          <w:lang w:val="ru-RU"/>
        </w:rPr>
        <w:t>nepredvid</w:t>
      </w:r>
      <w:r w:rsidRPr="006C3288">
        <w:rPr>
          <w:rFonts w:ascii="Times New Roman" w:hAnsi="Times New Roman"/>
          <w:sz w:val="24"/>
          <w:szCs w:val="24"/>
          <w:lang w:val="sr-Cyrl-CS"/>
        </w:rPr>
        <w:t>lj</w:t>
      </w:r>
      <w:r w:rsidRPr="006C3288">
        <w:rPr>
          <w:rFonts w:ascii="Times New Roman" w:hAnsi="Times New Roman"/>
          <w:sz w:val="24"/>
          <w:szCs w:val="24"/>
          <w:lang w:val="ru-RU"/>
        </w:rPr>
        <w:t>ivi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vozila tušta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zvukova nebrojivo.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svaka je navika običaj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a običaj razlog za ridanje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i kad smrtnika nose ili ispraćaju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kad se policija usred dana okuplja u rojeve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kad se tma opisa uredno odlaže u nepromočive kese</w:t>
      </w:r>
      <w:r w:rsidRPr="006C3288">
        <w:rPr>
          <w:rFonts w:ascii="Times New Roman" w:hAnsi="Times New Roman"/>
          <w:sz w:val="24"/>
          <w:szCs w:val="24"/>
        </w:rPr>
        <w:t>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koliko toga ima to niko ne zna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a negdašnje znanje ipak beše pouzdanije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potpis komesara  ili višeg službenika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prilika koja jamči mudrost koja se ne zaboravlja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njega i danas love iz letilica bacajući  poternice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ljudi bez imena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žene bez strasti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portiri bez poznate prilježnosti.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njuše se kosti i veštački kukovi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snimaju ruke i gvozdene vilice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otpravljaju napred bez velikih reči.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a kad ulicom prođeš na svakom balkonu šačica proroka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neki se uspentraju na drveni sanduk samo da nas nadvise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da nam odozgo istinu namaknu na glavu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gde god se okreneš svuda su obećanja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sa ekrane dovikuju da je dan odluke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da je trenutak koji se ne propušta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da su pronašli vidikovac sa kojeg se najdalje vidi.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da staneš ne znaš koliko će potrajati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da sedneš izgubićeš autobus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da se zamisliš zaboravićeš kud si pošao. </w:t>
      </w:r>
    </w:p>
    <w:p w:rsidR="00ED1F27" w:rsidRPr="006C3288" w:rsidRDefault="00ED1F27" w:rsidP="006C3288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6C3288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6C3288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br w:type="column"/>
      </w:r>
      <w:r w:rsidRPr="006C3288">
        <w:rPr>
          <w:rFonts w:ascii="Times New Roman" w:hAnsi="Times New Roman"/>
          <w:sz w:val="24"/>
          <w:szCs w:val="24"/>
          <w:lang w:val="fr-FR"/>
        </w:rPr>
        <w:t>LA PROPRI</w:t>
      </w:r>
      <w:r w:rsidRPr="006C3288">
        <w:rPr>
          <w:rFonts w:ascii="Times New Roman" w:hAnsi="Times New Roman"/>
          <w:sz w:val="24"/>
          <w:szCs w:val="24"/>
          <w:lang w:val="es-ES_tradnl"/>
        </w:rPr>
        <w:t>ÉTÉ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              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mon père avant de mourir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m’</w:t>
      </w:r>
      <w:r w:rsidRPr="006C3288">
        <w:rPr>
          <w:rFonts w:ascii="Times New Roman" w:hAnsi="Times New Roman"/>
          <w:sz w:val="24"/>
          <w:szCs w:val="24"/>
          <w:lang w:val="fr-FR"/>
        </w:rPr>
        <w:t>a dit qu’il aimerait me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parler.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jusque-là nous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échangions le vide et l’étonnement.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j’ai pensé qu’il voulait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rattraper ce qui était perdu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la vie ordinaire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ne supportait pas des conversations difficiles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qui nous rapprocheraient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agrandiraient notre chagrin.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j’imaginais déjà que ce qu’il possédait était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passager et que ceux qui parlaient étaient méconnaissables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cela me rendait triste qu’il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n’ait pas poussé la pierre créant l’illusion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que la vie est une construction lumineuse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que les mots sont comme un belvédère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comment ne voyait-t-il pas que ce qu’il voulait dire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ne serait pas dit pour la première fois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comment ne voyait-t-il pas que mourir est vain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que ça ne nous sauve pas de l’oubli.</w:t>
      </w:r>
    </w:p>
    <w:p w:rsidR="00ED1F27" w:rsidRPr="006C3288" w:rsidRDefault="00ED1F27" w:rsidP="006C3288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br w:type="column"/>
      </w:r>
      <w:r w:rsidRPr="006C3288">
        <w:rPr>
          <w:rFonts w:ascii="Times New Roman" w:hAnsi="Times New Roman"/>
          <w:sz w:val="24"/>
          <w:szCs w:val="24"/>
          <w:lang w:val="de-DE"/>
        </w:rPr>
        <w:t>POSEDI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kada mi je umirao otac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poručio je da bi voleo da sa mnom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porazgovara.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do tada smo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razmenjivali prazninu i čuđenje</w:t>
      </w:r>
      <w:r w:rsidRPr="006C3288">
        <w:rPr>
          <w:rFonts w:ascii="Times New Roman" w:hAnsi="Times New Roman"/>
          <w:sz w:val="24"/>
          <w:szCs w:val="24"/>
          <w:lang w:val="sr-Latn-CS"/>
        </w:rPr>
        <w:t>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pomislio sam da želi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izgubljeno da nadoknadi.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običan život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ne podnosi teške razgovore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koji bi nas učinili bliskim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koji bi našu tugu uvećali.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Latn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već sam slutio kako su posedi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prolazni i govornici neprepoznatljivi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i rastuživalo me je kako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nije odgurnuo kamen koji stvara privid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da je život</w:t>
      </w:r>
      <w:r w:rsidRPr="006C3288">
        <w:rPr>
          <w:rFonts w:ascii="Times New Roman" w:hAnsi="Times New Roman"/>
          <w:sz w:val="24"/>
          <w:szCs w:val="24"/>
          <w:lang w:val="sr-Latn-CS"/>
        </w:rPr>
        <w:t xml:space="preserve"> </w:t>
      </w:r>
      <w:r w:rsidRPr="006C3288">
        <w:rPr>
          <w:rFonts w:ascii="Times New Roman" w:hAnsi="Times New Roman"/>
          <w:sz w:val="24"/>
          <w:szCs w:val="24"/>
          <w:lang w:val="sr-Cyrl-CS"/>
        </w:rPr>
        <w:t>svetla građevina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Latn-CS"/>
        </w:rPr>
        <w:t>i</w:t>
      </w:r>
      <w:r w:rsidRPr="006C3288">
        <w:rPr>
          <w:rFonts w:ascii="Times New Roman" w:hAnsi="Times New Roman"/>
          <w:sz w:val="24"/>
          <w:szCs w:val="24"/>
          <w:lang w:val="sr-Cyrl-CS"/>
        </w:rPr>
        <w:t xml:space="preserve"> da su reči poput vidikovca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kako ne vidi da to što hoće da kaže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neće biti izgovoreno prvi put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kako ne vidi da je umiranje uzaludno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da nas ne spašava od zaborava.</w:t>
      </w:r>
    </w:p>
    <w:p w:rsidR="00ED1F27" w:rsidRPr="006C3288" w:rsidRDefault="00ED1F27" w:rsidP="006C3288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6C3288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6C3288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6C3288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6C3288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6C3288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6C3288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6C3288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br w:type="column"/>
      </w:r>
      <w:r w:rsidRPr="006C3288">
        <w:rPr>
          <w:rFonts w:ascii="Times New Roman" w:hAnsi="Times New Roman"/>
          <w:sz w:val="24"/>
          <w:szCs w:val="24"/>
          <w:lang w:val="fr-FR"/>
        </w:rPr>
        <w:t>Ô  MOT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c’était un homme sage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 parlait de poésie. c’est difficile d’imaginer tout ça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cet empire qui sait encore prédire et chercher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dans la cendre ce qui ne peut pas être trouvé.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 clignait toujours de l’œil comme si son mandat</w:t>
      </w:r>
    </w:p>
    <w:p w:rsidR="00ED1F27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était approuvé en haut lieu. comme si les ambassades ne pouvaient </w:t>
      </w:r>
    </w:p>
    <w:p w:rsidR="00ED1F27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pas attendre 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sa demande pour raccourcir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les distances. comme si elles l’attendaient encore dans les délégations éclairées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comme si le diplôme dont il s’enorgueillissait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n’était pas un motif de suspicion.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avant d’avaler quelque boisson triviale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de </w:t>
      </w:r>
      <w:r>
        <w:rPr>
          <w:rFonts w:ascii="Times New Roman" w:hAnsi="Times New Roman"/>
          <w:sz w:val="24"/>
          <w:szCs w:val="24"/>
          <w:lang w:val="fr-FR"/>
        </w:rPr>
        <w:t xml:space="preserve">se </w:t>
      </w:r>
      <w:r w:rsidRPr="006C3288">
        <w:rPr>
          <w:rFonts w:ascii="Times New Roman" w:hAnsi="Times New Roman"/>
          <w:sz w:val="24"/>
          <w:szCs w:val="24"/>
          <w:lang w:val="fr-FR"/>
        </w:rPr>
        <w:t>pourlécher comme un vieux connaisseur de triclinium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il </w:t>
      </w:r>
      <w:r>
        <w:rPr>
          <w:rFonts w:ascii="Times New Roman" w:hAnsi="Times New Roman"/>
          <w:sz w:val="24"/>
          <w:szCs w:val="24"/>
          <w:lang w:val="fr-FR"/>
        </w:rPr>
        <w:t>s’est souvenu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de son père. ainsi glorifiait-il la naissance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comme une poste qu’il ne voulait pas quitter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il l’utilisait pour s’inspirer et tomber comme ivre sur le corps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de la poésie. ô mot. il balbutiait. ô phrases. il invoquait.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autour les rideaux des larmes tombaient et étaient comme de la neige endurcie.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 appelait un des philosophes de pythie ou un orateur mort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qui lui murmurait la détresse.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la caverne de la connaissance était pleine de fumée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y manquait le feu qui brûlerait le crépuscule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arrangerait ses phrases dans une remise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lui humidifierait les lèvres charnues.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le soleil ne jetait pas d’ombre sur le mur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 se creusait le cerveau pour qu’il lui glisse à l’oreille la solution.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où sont les carrelets pour les mots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où est la pince pour les pantalons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où est la fesse qui voudrait se placer confortablement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où est la caisse où l’on paie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où est l’éloquence qui blesse ce qu’elle veut sauver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la corne du mouton qui se gratte parce que ça le démange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la patrie à travers laquelle il erre pour qu’un des pères l’embrasse comme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un fils de vicaire.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où est celui qui lui dira quand il vagit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n’aie pas peur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quand il y a du vent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il ne faut pas nécessairement qu’il t’emporte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quand il y a du feu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il ne doit pas te brûler entièrement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si tu as un manteau d’amiante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ça ne signifie pas que le diable ne te prendra pas. </w:t>
      </w:r>
    </w:p>
    <w:p w:rsidR="00ED1F27" w:rsidRPr="006C3288" w:rsidRDefault="00ED1F27" w:rsidP="006C3288">
      <w:pPr>
        <w:pStyle w:val="NoSpacing"/>
        <w:rPr>
          <w:rStyle w:val="hps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  <w:lang w:val="fr-FR"/>
        </w:rPr>
        <w:br w:type="column"/>
      </w: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sr-Cyrl-CS"/>
        </w:rPr>
        <w:t>O. REČI</w:t>
      </w:r>
    </w:p>
    <w:p w:rsidR="00ED1F27" w:rsidRPr="006C3288" w:rsidRDefault="00ED1F27" w:rsidP="006C3288">
      <w:pPr>
        <w:pStyle w:val="NoSpacing"/>
        <w:rPr>
          <w:rStyle w:val="hps"/>
        </w:rPr>
      </w:pP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sr-Cyrl-CS"/>
        </w:rPr>
        <w:t>beše</w:t>
      </w: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fr-FR"/>
        </w:rPr>
        <w:t xml:space="preserve"> jedan pametnjaković 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fr-FR"/>
        </w:rPr>
        <w:t xml:space="preserve">govorio je o poeziji. teško je to zamisliti 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</w:rPr>
        <w:t xml:space="preserve">to carstvo u kojem se još uvek vrača </w:t>
      </w: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sr-Cyrl-CS"/>
        </w:rPr>
        <w:t>i</w:t>
      </w:r>
      <w:r w:rsidRPr="006C3288">
        <w:rPr>
          <w:rStyle w:val="hps"/>
          <w:rFonts w:ascii="Times New Roman" w:hAnsi="Times New Roman"/>
          <w:color w:val="000000"/>
          <w:sz w:val="24"/>
          <w:szCs w:val="24"/>
        </w:rPr>
        <w:t xml:space="preserve"> u pepelu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fr-FR"/>
        </w:rPr>
        <w:t>traži ono što se ne može naći.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fr-FR"/>
        </w:rPr>
        <w:t>stalno je namigivao kao da su njegova poslanstva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fr-FR"/>
        </w:rPr>
        <w:t xml:space="preserve">na višem mestu odobrena. kao da ambasade jedva čekaju 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fr-FR"/>
        </w:rPr>
        <w:t xml:space="preserve">da na njegov zahtev 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fr-FR"/>
        </w:rPr>
        <w:t xml:space="preserve">skrate daljinu. kao da ga još očekuju u osvetljenom predsedništvu 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de-DE"/>
        </w:rPr>
        <w:t>i kao da diploma s kojom maše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de-DE"/>
        </w:rPr>
        <w:t>nije povod podozrenj</w:t>
      </w: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sr-Cyrl-CS"/>
        </w:rPr>
        <w:t>u</w:t>
      </w: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de-DE"/>
        </w:rPr>
        <w:t xml:space="preserve">. 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de-DE"/>
        </w:rPr>
        <w:t>pre nego što bi popio kakvo trivijalno piće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de-DE"/>
        </w:rPr>
        <w:t>i obliznuo se kao znalac u triklinijumu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de-DE"/>
        </w:rPr>
        <w:t>prisećao se oca. tako je uzdizao rođenje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de-DE"/>
        </w:rPr>
        <w:t>kao nameštenje iz kojeg nije želeo nazad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de-DE"/>
        </w:rPr>
        <w:t>služilo mu je da se nadahne i da kao pijan padne na telo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de-DE"/>
        </w:rPr>
        <w:t>poezije. o reči. mucao je. o rečenice. prizivao je.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de-DE"/>
        </w:rPr>
        <w:t xml:space="preserve">a naokolo su padale zavese plačeva kao očvrsli sneg. 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de-DE"/>
        </w:rPr>
        <w:t>on je dozivao kakvog pitijskog filozofa ili mrtvog govornika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fr-FR"/>
        </w:rPr>
        <w:t>koji mu je došaptavao potresenost.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fr-FR"/>
        </w:rPr>
        <w:t>pećina znanja je bila puna dima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fr-FR"/>
        </w:rPr>
        <w:t>nedostajala mu je vatra koja bi sagorela sumrak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</w:rPr>
        <w:t>i slagala njegove rečenice u spremište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</w:rPr>
        <w:t>i vlažila mesnate usne.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</w:rPr>
        <w:t>sunce nije bacalo senke na zid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fr-FR"/>
        </w:rPr>
        <w:t>on je mozak napinjao da mu došapne rešenje.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fr-FR"/>
        </w:rPr>
        <w:t>gde su mreže za reči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fr-FR"/>
        </w:rPr>
        <w:t>gde su štipaljke za pantalone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fr-FR"/>
        </w:rPr>
        <w:t>gde je stražnjica koja bi htela da se udobno smesti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fr-FR"/>
        </w:rPr>
        <w:t>gde blagajna na kojoj se vrši isplata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fr-FR"/>
        </w:rPr>
        <w:t>gde je rečitost koja povređuje ono što hoće da spasi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fr-FR"/>
        </w:rPr>
        <w:t>ovčiji rog koji se češe zbog svraba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fr-FR"/>
        </w:rPr>
        <w:t xml:space="preserve">otadžbina po kojoj tumara  da ga jedan od otaca zagrli kao 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fr-FR"/>
        </w:rPr>
        <w:t>sina namesnika.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fr-FR"/>
        </w:rPr>
        <w:t>gde je onaj koji će mu kad zacvili reći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fr-FR"/>
        </w:rPr>
        <w:t xml:space="preserve">ne plaši se 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fr-FR"/>
        </w:rPr>
        <w:t>gde duva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fr-FR"/>
        </w:rPr>
        <w:t>ne mora da produva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fr-FR"/>
        </w:rPr>
        <w:t>gde gori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fr-FR"/>
        </w:rPr>
        <w:t>ne mora da sagori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</w:rPr>
        <w:t>i ako imaš ogrtač od azbesta</w:t>
      </w:r>
    </w:p>
    <w:p w:rsidR="00ED1F27" w:rsidRPr="006C3288" w:rsidRDefault="00ED1F27" w:rsidP="006C3288">
      <w:pPr>
        <w:pStyle w:val="NoSpacing"/>
        <w:rPr>
          <w:rStyle w:val="hps"/>
        </w:rPr>
      </w:pPr>
      <w:r w:rsidRPr="006C3288">
        <w:rPr>
          <w:rStyle w:val="hps"/>
          <w:rFonts w:ascii="Times New Roman" w:hAnsi="Times New Roman"/>
          <w:color w:val="000000"/>
          <w:sz w:val="24"/>
          <w:szCs w:val="24"/>
          <w:lang w:val="de-DE"/>
        </w:rPr>
        <w:t>ne znači da te vrag neće odneti.</w:t>
      </w:r>
    </w:p>
    <w:p w:rsidR="00ED1F27" w:rsidRPr="006C3288" w:rsidRDefault="00ED1F27" w:rsidP="006C3288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de-DE"/>
        </w:rPr>
        <w:br w:type="column"/>
      </w:r>
      <w:r w:rsidRPr="006C3288">
        <w:rPr>
          <w:rFonts w:ascii="Times New Roman" w:hAnsi="Times New Roman"/>
          <w:sz w:val="24"/>
          <w:szCs w:val="24"/>
          <w:lang w:val="fr-FR"/>
        </w:rPr>
        <w:t>SOUS LES NUAGES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 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 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plus il y a d’obscurité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moins il y a de sérénité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les voix lointaines et les voix de derrière l’oreille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se ressemblent comme deux gouttes d’eau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tu les entends les unes et les autres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les unes floues les autres indistinctement.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comme si tu étais nourri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dès que tu saisis une réponse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tu confirmes que tu es vivant.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ceux qui prêchent la mastication rapide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le péril pareil à l’œil de la justice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se voient eux-mêmes comme des juges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comme des mages égarés dans les ténèbres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ils jugent comme des vainqueurs et se lamentent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comme des perdants.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plus il y a d’obscurité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plus il y a de lumière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quoi qu’il en soit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nous finirons en nous endormant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mais nous disparaîtrons si nous nous réveillons.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regarde les oies sous les nuages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les buffles dans les champs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regarde les surexcités sur les escaliers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et le vacarme sur les ponts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nous sommes passés sans arrêt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et se retourne celui qui ne reviendra pas. </w:t>
      </w:r>
    </w:p>
    <w:p w:rsidR="00ED1F27" w:rsidRPr="006C3288" w:rsidRDefault="00ED1F27" w:rsidP="006C3288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>
        <w:rPr>
          <w:rFonts w:ascii="Times New Roman" w:hAnsi="Times New Roman"/>
          <w:sz w:val="24"/>
          <w:szCs w:val="24"/>
          <w:lang w:val="sr-Cyrl-CS"/>
        </w:rPr>
        <w:br w:type="column"/>
      </w:r>
      <w:r w:rsidRPr="006C3288">
        <w:rPr>
          <w:rFonts w:ascii="Times New Roman" w:hAnsi="Times New Roman"/>
          <w:sz w:val="24"/>
          <w:szCs w:val="24"/>
          <w:lang w:val="sr-Cyrl-CS"/>
        </w:rPr>
        <w:t>POD OBLACIMA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</w:rPr>
      </w:pP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što više tame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to manje vedrine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glasovi iz daljine i glasovi iza uha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slični su ko utroba utrobi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jedne i druge čuješ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jedne mutno druge nerazgovetno.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kao da si nahranjen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kad uloviš odziv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potvrdio da si živ.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a oni što  propovedaju  brzo žvakanje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pogibao kao oko pravde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sebe vide kao sudije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kao vračeve i kao u tami zalutale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sude kao pobednici i oplakuju se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kao gubitnici.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 xml:space="preserve">što više tame 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to više svetlosti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kako god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skončaćemo kad zaspimo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nestaćemo ako se ne probudimo.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pogledaj guske pod oblacima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bivole na poljima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pogledaj razdražljive na stepenicama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i vrevu na mostovima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mi smo prošli bez zastoja</w:t>
      </w:r>
    </w:p>
    <w:p w:rsidR="00ED1F27" w:rsidRPr="006C3288" w:rsidRDefault="00ED1F27" w:rsidP="006C3288">
      <w:pPr>
        <w:pStyle w:val="NoSpacing"/>
        <w:rPr>
          <w:rFonts w:ascii="Times New Roman" w:hAnsi="Times New Roman"/>
          <w:sz w:val="24"/>
          <w:szCs w:val="24"/>
          <w:lang w:val="sr-Cyrl-CS"/>
        </w:rPr>
      </w:pPr>
      <w:r w:rsidRPr="006C3288">
        <w:rPr>
          <w:rFonts w:ascii="Times New Roman" w:hAnsi="Times New Roman"/>
          <w:sz w:val="24"/>
          <w:szCs w:val="24"/>
          <w:lang w:val="sr-Cyrl-CS"/>
        </w:rPr>
        <w:t>a osvrće se onaj ko se neće vratiti.</w:t>
      </w:r>
    </w:p>
    <w:p w:rsidR="00ED1F27" w:rsidRPr="006C3288" w:rsidRDefault="00ED1F27" w:rsidP="006C3288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6C3288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6C3288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6C3288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6C3288">
      <w:pPr>
        <w:rPr>
          <w:rFonts w:ascii="Times New Roman" w:hAnsi="Times New Roman"/>
          <w:sz w:val="24"/>
          <w:szCs w:val="24"/>
        </w:rPr>
      </w:pP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sr-Cyrl-CS"/>
        </w:rPr>
      </w:pPr>
    </w:p>
    <w:p w:rsidR="00ED1F27" w:rsidRPr="006C3288" w:rsidRDefault="00ED1F27" w:rsidP="00CE31FD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br w:type="column"/>
      </w: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fr-FR"/>
        </w:rPr>
      </w:pP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fr-FR"/>
        </w:rPr>
      </w:pPr>
    </w:p>
    <w:p w:rsidR="00ED1F27" w:rsidRPr="00CE31FD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b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br w:type="column"/>
      </w:r>
      <w:r w:rsidRPr="00CE31FD">
        <w:rPr>
          <w:rFonts w:ascii="Times New Roman" w:hAnsi="Times New Roman"/>
          <w:b/>
          <w:sz w:val="24"/>
          <w:szCs w:val="24"/>
          <w:lang w:val="fr-FR"/>
        </w:rPr>
        <w:t xml:space="preserve">L’auteur </w:t>
      </w: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 </w:t>
      </w:r>
      <w:r w:rsidRPr="006C3288">
        <w:rPr>
          <w:rFonts w:ascii="Times New Roman" w:hAnsi="Times New Roman"/>
          <w:b/>
          <w:sz w:val="24"/>
          <w:szCs w:val="24"/>
          <w:lang w:val="fr-FR"/>
        </w:rPr>
        <w:t>Jovan Zivlak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(1947, Nakovo), poète, essayiste et critique. Diplômé de la Faculté de Philosophie de Novi Sad, dans le Département de langue et littérature serbe.</w:t>
      </w: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Il a été rédacteur en chef du journal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>Index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, ainsi que de la revue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>Polja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. Il a dirigé la maison d’édition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>Svetovi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. Il dirige actuellement la maison d’édition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>Adresa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. Depuis 2000, il est aussi le rédacteur et l’initiateur de la revue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>Zlatna Greda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et depuis 2005, fondateur et directeur du Festival International de Novi Sad. De 2002 à 2010, il a été Président de l’Association des écrivains de Voïvodine.</w:t>
      </w: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Jovan Zivlak a été représenté dans toutes les anthologies importantes de la poésie serbe, en Ex-Yougoslavie et à l’étranger.</w:t>
      </w:r>
    </w:p>
    <w:p w:rsidR="00ED1F27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b/>
          <w:sz w:val="24"/>
          <w:szCs w:val="24"/>
          <w:lang w:val="fr-FR"/>
        </w:rPr>
      </w:pPr>
    </w:p>
    <w:p w:rsidR="00ED1F27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b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  <w:lang w:val="fr-FR"/>
        </w:rPr>
        <w:t>Bibliographie</w:t>
      </w: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i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  <w:lang w:val="fr-FR"/>
        </w:rPr>
        <w:t>Poésie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: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>Le batelier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(1969),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>Ecole du soir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(1974),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>Le Fourré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(1977),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>Trépied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(1979)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>Le Treuil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(1983),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>Mélodie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(1989),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>Rapport d’hiver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(choix de poèmes, 1989)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>Serpent à sonnettes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(1991),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>La découverte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(choix de poèmes, 1993, 1994, 1995),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>L’île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(2001),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>Poèmes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1979 – 2005, 2006.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>De la cornemuse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(2010),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 xml:space="preserve">Oni su ušli u dom naš, 2012. </w:t>
      </w: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b/>
          <w:sz w:val="24"/>
          <w:szCs w:val="24"/>
          <w:lang w:val="fr-FR"/>
        </w:rPr>
        <w:t>Essais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 :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>Manger le livre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(1996),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>Les Ombres d’Aura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(1999),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 xml:space="preserve">La Mémoire et les ombres 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(2007). </w:t>
      </w: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 xml:space="preserve">La poésie de Jovan Zivlak a été traduite </w:t>
      </w:r>
      <w:r>
        <w:rPr>
          <w:rFonts w:ascii="Times New Roman" w:hAnsi="Times New Roman"/>
          <w:sz w:val="24"/>
          <w:szCs w:val="24"/>
          <w:lang w:val="fr-FR"/>
        </w:rPr>
        <w:t>dans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plusieurs langues :</w:t>
      </w: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i/>
          <w:sz w:val="24"/>
          <w:szCs w:val="24"/>
          <w:lang w:val="fr-FR"/>
        </w:rPr>
        <w:t>Trépied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(en français, 1981),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>Penge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(en hongrois, 1984),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>Trinoznik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(en macédonien, 1985),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>Zol gostin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(en macédonien,1991),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 xml:space="preserve">Il cuore del mascalazone 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(en italien, 1994),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>Zly host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(en slovaque, 1997),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>Penitenta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(en roumain,1998),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>Poèmes choisis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(en français,1999),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 xml:space="preserve">Zol gostin et autres </w:t>
      </w:r>
      <w:r w:rsidRPr="006C3288">
        <w:rPr>
          <w:rFonts w:ascii="Times New Roman" w:hAnsi="Times New Roman"/>
          <w:sz w:val="24"/>
          <w:szCs w:val="24"/>
          <w:lang w:val="fr-FR"/>
        </w:rPr>
        <w:t>poèmes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(en macédonien, 2007), 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>Zol gost et autres vers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(en bulgare, 2008),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>Gedichte, Mitlesbuch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79 (en allemand, 2009),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>Despre gaide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(en roumain, 2009),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>Slizane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( en bulgare, 2012),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>Szczeliny czasu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( en polone, 2012), 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>Winterbericht</w:t>
      </w:r>
      <w:r w:rsidRPr="006C3288">
        <w:rPr>
          <w:rFonts w:ascii="Times New Roman" w:hAnsi="Times New Roman"/>
          <w:sz w:val="24"/>
          <w:szCs w:val="24"/>
          <w:lang w:val="fr-FR"/>
        </w:rPr>
        <w:t xml:space="preserve"> (en allemand, 2012).</w:t>
      </w:r>
    </w:p>
    <w:p w:rsidR="00ED1F27" w:rsidRPr="006C3288" w:rsidRDefault="00ED1F27" w:rsidP="008323B5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lang w:val="fr-FR"/>
        </w:rPr>
      </w:pPr>
      <w:r w:rsidRPr="006C3288">
        <w:rPr>
          <w:rFonts w:ascii="Times New Roman" w:hAnsi="Times New Roman"/>
          <w:sz w:val="24"/>
          <w:szCs w:val="24"/>
          <w:lang w:val="fr-FR"/>
        </w:rPr>
        <w:t> </w:t>
      </w:r>
      <w:r w:rsidRPr="006C3288">
        <w:rPr>
          <w:rFonts w:ascii="Times New Roman" w:hAnsi="Times New Roman"/>
          <w:b/>
          <w:sz w:val="24"/>
          <w:szCs w:val="24"/>
          <w:lang w:val="fr-FR"/>
        </w:rPr>
        <w:t>Prix littéraires</w:t>
      </w:r>
      <w:r w:rsidRPr="006C3288">
        <w:rPr>
          <w:rFonts w:ascii="Times New Roman" w:hAnsi="Times New Roman"/>
          <w:sz w:val="24"/>
          <w:szCs w:val="24"/>
          <w:lang w:val="fr-FR"/>
        </w:rPr>
        <w:t> : Mlada Struga 1974 ; Pavle Markovic Adamov (poésie),1993 ; Kruna Despota Stefana Lazarevica (poésie) 1993 ; Stanislav Vinaver (Manger le livre, essai), 1995 ; Dusan Vasiljev (poésie), 1997 ; Prix Zlatna znacka KPZ Srbije (littérature et édition), 1998 ; Prix de l’association des écrivains de Voïvodine pour le livre de l’année (</w:t>
      </w:r>
      <w:r w:rsidRPr="006C3288">
        <w:rPr>
          <w:rFonts w:ascii="Times New Roman" w:hAnsi="Times New Roman"/>
          <w:i/>
          <w:sz w:val="24"/>
          <w:szCs w:val="24"/>
          <w:lang w:val="fr-FR"/>
        </w:rPr>
        <w:t>Les Ombres d’Aura</w:t>
      </w:r>
      <w:r w:rsidRPr="006C3288">
        <w:rPr>
          <w:rFonts w:ascii="Times New Roman" w:hAnsi="Times New Roman"/>
          <w:sz w:val="24"/>
          <w:szCs w:val="24"/>
          <w:lang w:val="fr-FR"/>
        </w:rPr>
        <w:t>, essai), 1999 ; Prix de Stevan Pesic (pour l’intégralité de l’œuvre ), 2001; Prix d’Octobre de la ville de Novi Sad, 2001 ; Milica Stojadinovic Srpkinja (poésie), 2003 ; Velika Bazjaska povelja (poésie), Timisoara, 2006 ; Prix Dimitrije Mitrinovic (poésie), 2010.</w:t>
      </w:r>
    </w:p>
    <w:p w:rsidR="00ED1F27" w:rsidRPr="006C3288" w:rsidRDefault="00ED1F27" w:rsidP="00BF67BC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sectPr w:rsidR="00ED1F27" w:rsidRPr="006C3288" w:rsidSect="008E180C">
      <w:footerReference w:type="default" r:id="rId6"/>
      <w:pgSz w:w="12240" w:h="15840"/>
      <w:pgMar w:top="1440" w:right="990" w:bottom="126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1F27" w:rsidRDefault="00ED1F27" w:rsidP="006A4705">
      <w:pPr>
        <w:spacing w:after="0" w:line="240" w:lineRule="auto"/>
      </w:pPr>
      <w:r>
        <w:separator/>
      </w:r>
    </w:p>
  </w:endnote>
  <w:endnote w:type="continuationSeparator" w:id="0">
    <w:p w:rsidR="00ED1F27" w:rsidRDefault="00ED1F27" w:rsidP="006A4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F27" w:rsidRDefault="00ED1F27">
    <w:pPr>
      <w:pStyle w:val="Footer"/>
      <w:jc w:val="right"/>
    </w:pPr>
    <w:fldSimple w:instr=" PAGE   \* MERGEFORMAT ">
      <w:r>
        <w:rPr>
          <w:noProof/>
        </w:rPr>
        <w:t>21</w:t>
      </w:r>
    </w:fldSimple>
  </w:p>
  <w:p w:rsidR="00ED1F27" w:rsidRDefault="00ED1F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1F27" w:rsidRDefault="00ED1F27" w:rsidP="006A4705">
      <w:pPr>
        <w:spacing w:after="0" w:line="240" w:lineRule="auto"/>
      </w:pPr>
      <w:r>
        <w:separator/>
      </w:r>
    </w:p>
  </w:footnote>
  <w:footnote w:type="continuationSeparator" w:id="0">
    <w:p w:rsidR="00ED1F27" w:rsidRDefault="00ED1F27" w:rsidP="006A47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67BC"/>
    <w:rsid w:val="00000BDC"/>
    <w:rsid w:val="0000401F"/>
    <w:rsid w:val="00020186"/>
    <w:rsid w:val="000203F2"/>
    <w:rsid w:val="00020A42"/>
    <w:rsid w:val="000227A8"/>
    <w:rsid w:val="00023E71"/>
    <w:rsid w:val="00025F8E"/>
    <w:rsid w:val="00031FA6"/>
    <w:rsid w:val="00036A1B"/>
    <w:rsid w:val="000465AC"/>
    <w:rsid w:val="00052C8F"/>
    <w:rsid w:val="0005525F"/>
    <w:rsid w:val="00056A34"/>
    <w:rsid w:val="00060649"/>
    <w:rsid w:val="00062715"/>
    <w:rsid w:val="000658EC"/>
    <w:rsid w:val="00066934"/>
    <w:rsid w:val="00066DE4"/>
    <w:rsid w:val="0007098A"/>
    <w:rsid w:val="00072232"/>
    <w:rsid w:val="00081482"/>
    <w:rsid w:val="00091FC7"/>
    <w:rsid w:val="000A0464"/>
    <w:rsid w:val="000A50D9"/>
    <w:rsid w:val="000A6BE6"/>
    <w:rsid w:val="000A7B28"/>
    <w:rsid w:val="000B04DF"/>
    <w:rsid w:val="000B4254"/>
    <w:rsid w:val="000B5BA4"/>
    <w:rsid w:val="000B7AA2"/>
    <w:rsid w:val="000C6A96"/>
    <w:rsid w:val="000C6D4D"/>
    <w:rsid w:val="000D20BE"/>
    <w:rsid w:val="000D6A2E"/>
    <w:rsid w:val="000D7714"/>
    <w:rsid w:val="0010225F"/>
    <w:rsid w:val="001023DE"/>
    <w:rsid w:val="00102D0F"/>
    <w:rsid w:val="0011287A"/>
    <w:rsid w:val="001134F3"/>
    <w:rsid w:val="00113CA3"/>
    <w:rsid w:val="00114B24"/>
    <w:rsid w:val="00121613"/>
    <w:rsid w:val="001222F8"/>
    <w:rsid w:val="0012464F"/>
    <w:rsid w:val="00133C8E"/>
    <w:rsid w:val="001361C6"/>
    <w:rsid w:val="0014271B"/>
    <w:rsid w:val="001435E8"/>
    <w:rsid w:val="00143F47"/>
    <w:rsid w:val="0014720A"/>
    <w:rsid w:val="00147E7B"/>
    <w:rsid w:val="00151F23"/>
    <w:rsid w:val="0015306E"/>
    <w:rsid w:val="00153446"/>
    <w:rsid w:val="00155E37"/>
    <w:rsid w:val="00155F6B"/>
    <w:rsid w:val="00162543"/>
    <w:rsid w:val="00165598"/>
    <w:rsid w:val="00166714"/>
    <w:rsid w:val="0016721A"/>
    <w:rsid w:val="001702CD"/>
    <w:rsid w:val="001718C9"/>
    <w:rsid w:val="00173672"/>
    <w:rsid w:val="00173EF5"/>
    <w:rsid w:val="001754FA"/>
    <w:rsid w:val="001756D7"/>
    <w:rsid w:val="001760F3"/>
    <w:rsid w:val="00176703"/>
    <w:rsid w:val="0018097D"/>
    <w:rsid w:val="00180B2E"/>
    <w:rsid w:val="00180EA2"/>
    <w:rsid w:val="001849FB"/>
    <w:rsid w:val="00184F84"/>
    <w:rsid w:val="001914EB"/>
    <w:rsid w:val="00192D8B"/>
    <w:rsid w:val="00194D55"/>
    <w:rsid w:val="0019524A"/>
    <w:rsid w:val="001973B0"/>
    <w:rsid w:val="001A6BDD"/>
    <w:rsid w:val="001B285B"/>
    <w:rsid w:val="001B3C29"/>
    <w:rsid w:val="001B5755"/>
    <w:rsid w:val="001B7E77"/>
    <w:rsid w:val="001C10E7"/>
    <w:rsid w:val="001D311F"/>
    <w:rsid w:val="001E116A"/>
    <w:rsid w:val="001E3F71"/>
    <w:rsid w:val="001E5FD1"/>
    <w:rsid w:val="001F31DA"/>
    <w:rsid w:val="001F5D6F"/>
    <w:rsid w:val="002015D2"/>
    <w:rsid w:val="00205498"/>
    <w:rsid w:val="0022058D"/>
    <w:rsid w:val="00220A6C"/>
    <w:rsid w:val="002212AA"/>
    <w:rsid w:val="002237E7"/>
    <w:rsid w:val="00223A5E"/>
    <w:rsid w:val="00232BFA"/>
    <w:rsid w:val="00254A93"/>
    <w:rsid w:val="002565EC"/>
    <w:rsid w:val="00263412"/>
    <w:rsid w:val="0026775A"/>
    <w:rsid w:val="00267C67"/>
    <w:rsid w:val="00273C3A"/>
    <w:rsid w:val="00275E45"/>
    <w:rsid w:val="00275EF5"/>
    <w:rsid w:val="00281667"/>
    <w:rsid w:val="002853C2"/>
    <w:rsid w:val="00292FA2"/>
    <w:rsid w:val="00295E75"/>
    <w:rsid w:val="0029686A"/>
    <w:rsid w:val="00296966"/>
    <w:rsid w:val="002A084C"/>
    <w:rsid w:val="002A5F2B"/>
    <w:rsid w:val="002B1040"/>
    <w:rsid w:val="002B126D"/>
    <w:rsid w:val="002C11F1"/>
    <w:rsid w:val="002C2648"/>
    <w:rsid w:val="002C3A15"/>
    <w:rsid w:val="002C7360"/>
    <w:rsid w:val="002D016E"/>
    <w:rsid w:val="002D0890"/>
    <w:rsid w:val="002D4682"/>
    <w:rsid w:val="002D785A"/>
    <w:rsid w:val="002E1663"/>
    <w:rsid w:val="002E311C"/>
    <w:rsid w:val="002E377C"/>
    <w:rsid w:val="002E575A"/>
    <w:rsid w:val="002E5AD2"/>
    <w:rsid w:val="002E7E69"/>
    <w:rsid w:val="002F17E6"/>
    <w:rsid w:val="002F2876"/>
    <w:rsid w:val="002F390D"/>
    <w:rsid w:val="002F613F"/>
    <w:rsid w:val="003040CA"/>
    <w:rsid w:val="003056CD"/>
    <w:rsid w:val="00305831"/>
    <w:rsid w:val="00312DAF"/>
    <w:rsid w:val="003139A9"/>
    <w:rsid w:val="00321CED"/>
    <w:rsid w:val="00323F33"/>
    <w:rsid w:val="00324889"/>
    <w:rsid w:val="003317F5"/>
    <w:rsid w:val="003349D8"/>
    <w:rsid w:val="003365AD"/>
    <w:rsid w:val="00341517"/>
    <w:rsid w:val="00341892"/>
    <w:rsid w:val="00343514"/>
    <w:rsid w:val="003456E5"/>
    <w:rsid w:val="003473D0"/>
    <w:rsid w:val="003575A2"/>
    <w:rsid w:val="003579AA"/>
    <w:rsid w:val="00357E4D"/>
    <w:rsid w:val="0036498A"/>
    <w:rsid w:val="0036763A"/>
    <w:rsid w:val="00367D8A"/>
    <w:rsid w:val="00370989"/>
    <w:rsid w:val="00372567"/>
    <w:rsid w:val="003760E9"/>
    <w:rsid w:val="003817A8"/>
    <w:rsid w:val="00384837"/>
    <w:rsid w:val="00384F89"/>
    <w:rsid w:val="00385F87"/>
    <w:rsid w:val="003867F8"/>
    <w:rsid w:val="003900C8"/>
    <w:rsid w:val="00393590"/>
    <w:rsid w:val="00395F78"/>
    <w:rsid w:val="003977BB"/>
    <w:rsid w:val="003A2FD4"/>
    <w:rsid w:val="003A51CA"/>
    <w:rsid w:val="003A6647"/>
    <w:rsid w:val="003B2664"/>
    <w:rsid w:val="003C0FAE"/>
    <w:rsid w:val="003D26F5"/>
    <w:rsid w:val="003D3CA1"/>
    <w:rsid w:val="003D48F2"/>
    <w:rsid w:val="003D5CC9"/>
    <w:rsid w:val="003E109C"/>
    <w:rsid w:val="003E3F3A"/>
    <w:rsid w:val="003E5655"/>
    <w:rsid w:val="003E6658"/>
    <w:rsid w:val="003E7089"/>
    <w:rsid w:val="003F5943"/>
    <w:rsid w:val="004043D1"/>
    <w:rsid w:val="00406EDE"/>
    <w:rsid w:val="00407F19"/>
    <w:rsid w:val="004116D4"/>
    <w:rsid w:val="004233CA"/>
    <w:rsid w:val="00425AA5"/>
    <w:rsid w:val="00426E62"/>
    <w:rsid w:val="00430A44"/>
    <w:rsid w:val="00430B25"/>
    <w:rsid w:val="004331CC"/>
    <w:rsid w:val="00434595"/>
    <w:rsid w:val="00447DF5"/>
    <w:rsid w:val="00453630"/>
    <w:rsid w:val="00453C62"/>
    <w:rsid w:val="00455504"/>
    <w:rsid w:val="00457432"/>
    <w:rsid w:val="00467487"/>
    <w:rsid w:val="0046759F"/>
    <w:rsid w:val="004701E3"/>
    <w:rsid w:val="00471A9E"/>
    <w:rsid w:val="004814C2"/>
    <w:rsid w:val="0048517F"/>
    <w:rsid w:val="00497114"/>
    <w:rsid w:val="004A0162"/>
    <w:rsid w:val="004A5AA0"/>
    <w:rsid w:val="004A78CC"/>
    <w:rsid w:val="004B067D"/>
    <w:rsid w:val="004B0C36"/>
    <w:rsid w:val="004C1DAC"/>
    <w:rsid w:val="004C3A07"/>
    <w:rsid w:val="004C57D5"/>
    <w:rsid w:val="004C5BDF"/>
    <w:rsid w:val="004C73F5"/>
    <w:rsid w:val="004D0860"/>
    <w:rsid w:val="004D23A6"/>
    <w:rsid w:val="004D6BB5"/>
    <w:rsid w:val="004D701A"/>
    <w:rsid w:val="004E0C97"/>
    <w:rsid w:val="004E5BC8"/>
    <w:rsid w:val="004E7029"/>
    <w:rsid w:val="004E7692"/>
    <w:rsid w:val="004F12B6"/>
    <w:rsid w:val="004F2C71"/>
    <w:rsid w:val="004F4CC8"/>
    <w:rsid w:val="004F4E87"/>
    <w:rsid w:val="00504B93"/>
    <w:rsid w:val="00513EC5"/>
    <w:rsid w:val="00521F99"/>
    <w:rsid w:val="005233F4"/>
    <w:rsid w:val="00523B5B"/>
    <w:rsid w:val="00523F6B"/>
    <w:rsid w:val="00524324"/>
    <w:rsid w:val="005337BC"/>
    <w:rsid w:val="00533FC0"/>
    <w:rsid w:val="00534FAB"/>
    <w:rsid w:val="005352FF"/>
    <w:rsid w:val="00536E40"/>
    <w:rsid w:val="005372FE"/>
    <w:rsid w:val="00540C87"/>
    <w:rsid w:val="00544C96"/>
    <w:rsid w:val="005475BE"/>
    <w:rsid w:val="00552CF8"/>
    <w:rsid w:val="00552DE8"/>
    <w:rsid w:val="005547F6"/>
    <w:rsid w:val="00554E93"/>
    <w:rsid w:val="00555D3C"/>
    <w:rsid w:val="00564B0C"/>
    <w:rsid w:val="00564C09"/>
    <w:rsid w:val="00564C7F"/>
    <w:rsid w:val="005744F2"/>
    <w:rsid w:val="005757A2"/>
    <w:rsid w:val="00576BA1"/>
    <w:rsid w:val="0058236A"/>
    <w:rsid w:val="005823BF"/>
    <w:rsid w:val="00582D0A"/>
    <w:rsid w:val="00583E13"/>
    <w:rsid w:val="00583E27"/>
    <w:rsid w:val="005841D0"/>
    <w:rsid w:val="00585CF0"/>
    <w:rsid w:val="00587827"/>
    <w:rsid w:val="00590CFD"/>
    <w:rsid w:val="00593662"/>
    <w:rsid w:val="00597368"/>
    <w:rsid w:val="005B1914"/>
    <w:rsid w:val="005B1CAF"/>
    <w:rsid w:val="005B70D2"/>
    <w:rsid w:val="005C0FB6"/>
    <w:rsid w:val="005C5125"/>
    <w:rsid w:val="005D086E"/>
    <w:rsid w:val="005D6D94"/>
    <w:rsid w:val="005D74E7"/>
    <w:rsid w:val="005E5066"/>
    <w:rsid w:val="005F5694"/>
    <w:rsid w:val="005F7163"/>
    <w:rsid w:val="00604280"/>
    <w:rsid w:val="00605B08"/>
    <w:rsid w:val="00607139"/>
    <w:rsid w:val="00611CF7"/>
    <w:rsid w:val="0061207B"/>
    <w:rsid w:val="006163BB"/>
    <w:rsid w:val="00616A63"/>
    <w:rsid w:val="00630104"/>
    <w:rsid w:val="0063063E"/>
    <w:rsid w:val="00631E29"/>
    <w:rsid w:val="00642A24"/>
    <w:rsid w:val="006523EC"/>
    <w:rsid w:val="0065655A"/>
    <w:rsid w:val="00661598"/>
    <w:rsid w:val="00661B10"/>
    <w:rsid w:val="0067076D"/>
    <w:rsid w:val="0067298B"/>
    <w:rsid w:val="006738FE"/>
    <w:rsid w:val="0067696C"/>
    <w:rsid w:val="00682046"/>
    <w:rsid w:val="00682476"/>
    <w:rsid w:val="00687080"/>
    <w:rsid w:val="00692458"/>
    <w:rsid w:val="00694232"/>
    <w:rsid w:val="006A4705"/>
    <w:rsid w:val="006B5FDC"/>
    <w:rsid w:val="006C07DC"/>
    <w:rsid w:val="006C0B5C"/>
    <w:rsid w:val="006C3288"/>
    <w:rsid w:val="006C4ABA"/>
    <w:rsid w:val="006C70A2"/>
    <w:rsid w:val="006C7CB9"/>
    <w:rsid w:val="006D1D71"/>
    <w:rsid w:val="006D5C31"/>
    <w:rsid w:val="006E2591"/>
    <w:rsid w:val="006E597D"/>
    <w:rsid w:val="006F099A"/>
    <w:rsid w:val="006F14DA"/>
    <w:rsid w:val="006F1A03"/>
    <w:rsid w:val="006F1BFD"/>
    <w:rsid w:val="006F676F"/>
    <w:rsid w:val="006F7246"/>
    <w:rsid w:val="007052DE"/>
    <w:rsid w:val="00707611"/>
    <w:rsid w:val="007107C3"/>
    <w:rsid w:val="007136C2"/>
    <w:rsid w:val="00715551"/>
    <w:rsid w:val="00715B59"/>
    <w:rsid w:val="0071675C"/>
    <w:rsid w:val="007237B8"/>
    <w:rsid w:val="0073393B"/>
    <w:rsid w:val="007347FE"/>
    <w:rsid w:val="0075294C"/>
    <w:rsid w:val="00756104"/>
    <w:rsid w:val="00757EEC"/>
    <w:rsid w:val="007616C8"/>
    <w:rsid w:val="0077231F"/>
    <w:rsid w:val="00773709"/>
    <w:rsid w:val="0078122F"/>
    <w:rsid w:val="00781332"/>
    <w:rsid w:val="0078553A"/>
    <w:rsid w:val="00791C7F"/>
    <w:rsid w:val="007927B7"/>
    <w:rsid w:val="007932C7"/>
    <w:rsid w:val="00795160"/>
    <w:rsid w:val="00796315"/>
    <w:rsid w:val="007A3B66"/>
    <w:rsid w:val="007A6424"/>
    <w:rsid w:val="007A7002"/>
    <w:rsid w:val="007B48AE"/>
    <w:rsid w:val="007B5CA3"/>
    <w:rsid w:val="007B5F62"/>
    <w:rsid w:val="007B7992"/>
    <w:rsid w:val="007C0B90"/>
    <w:rsid w:val="007C4B9E"/>
    <w:rsid w:val="007C5A37"/>
    <w:rsid w:val="007C7F33"/>
    <w:rsid w:val="007D119D"/>
    <w:rsid w:val="007D2FA7"/>
    <w:rsid w:val="007D3566"/>
    <w:rsid w:val="007D3937"/>
    <w:rsid w:val="007D4015"/>
    <w:rsid w:val="007D7FD6"/>
    <w:rsid w:val="007E7534"/>
    <w:rsid w:val="007F6672"/>
    <w:rsid w:val="00800F1F"/>
    <w:rsid w:val="00801271"/>
    <w:rsid w:val="008061C2"/>
    <w:rsid w:val="008079E9"/>
    <w:rsid w:val="00811B06"/>
    <w:rsid w:val="00813569"/>
    <w:rsid w:val="008169BE"/>
    <w:rsid w:val="008175B2"/>
    <w:rsid w:val="008253F7"/>
    <w:rsid w:val="00825A8A"/>
    <w:rsid w:val="0082711E"/>
    <w:rsid w:val="00827763"/>
    <w:rsid w:val="00830D1C"/>
    <w:rsid w:val="008323B5"/>
    <w:rsid w:val="00832805"/>
    <w:rsid w:val="00842C2F"/>
    <w:rsid w:val="008502CF"/>
    <w:rsid w:val="00852D5D"/>
    <w:rsid w:val="00853B44"/>
    <w:rsid w:val="00854437"/>
    <w:rsid w:val="00860073"/>
    <w:rsid w:val="008706FE"/>
    <w:rsid w:val="00874C12"/>
    <w:rsid w:val="00875412"/>
    <w:rsid w:val="008809B1"/>
    <w:rsid w:val="0088286B"/>
    <w:rsid w:val="00883097"/>
    <w:rsid w:val="00883E6E"/>
    <w:rsid w:val="00883FBB"/>
    <w:rsid w:val="00890C01"/>
    <w:rsid w:val="0089422F"/>
    <w:rsid w:val="00895E24"/>
    <w:rsid w:val="00896824"/>
    <w:rsid w:val="00897B26"/>
    <w:rsid w:val="008A0DB9"/>
    <w:rsid w:val="008A10C9"/>
    <w:rsid w:val="008A244C"/>
    <w:rsid w:val="008A6016"/>
    <w:rsid w:val="008A7268"/>
    <w:rsid w:val="008A7F65"/>
    <w:rsid w:val="008B6812"/>
    <w:rsid w:val="008B6C42"/>
    <w:rsid w:val="008C1AB8"/>
    <w:rsid w:val="008C3D0D"/>
    <w:rsid w:val="008D3462"/>
    <w:rsid w:val="008D35FD"/>
    <w:rsid w:val="008E180C"/>
    <w:rsid w:val="008E250F"/>
    <w:rsid w:val="008E58B0"/>
    <w:rsid w:val="008E73C3"/>
    <w:rsid w:val="008E74E4"/>
    <w:rsid w:val="008F101E"/>
    <w:rsid w:val="008F1D8E"/>
    <w:rsid w:val="008F3407"/>
    <w:rsid w:val="009033DD"/>
    <w:rsid w:val="009033EC"/>
    <w:rsid w:val="00904ACA"/>
    <w:rsid w:val="0090519D"/>
    <w:rsid w:val="00914E73"/>
    <w:rsid w:val="00914F33"/>
    <w:rsid w:val="0091547A"/>
    <w:rsid w:val="00915FD5"/>
    <w:rsid w:val="0092663F"/>
    <w:rsid w:val="00930DA0"/>
    <w:rsid w:val="0093103E"/>
    <w:rsid w:val="00932654"/>
    <w:rsid w:val="0093363F"/>
    <w:rsid w:val="00934889"/>
    <w:rsid w:val="00934A4E"/>
    <w:rsid w:val="00935C44"/>
    <w:rsid w:val="0095203C"/>
    <w:rsid w:val="009638E7"/>
    <w:rsid w:val="009641F2"/>
    <w:rsid w:val="00964B24"/>
    <w:rsid w:val="0096668B"/>
    <w:rsid w:val="00971BF2"/>
    <w:rsid w:val="00974DF9"/>
    <w:rsid w:val="00975DED"/>
    <w:rsid w:val="00984B20"/>
    <w:rsid w:val="009851F3"/>
    <w:rsid w:val="00992D25"/>
    <w:rsid w:val="009A0A20"/>
    <w:rsid w:val="009A2067"/>
    <w:rsid w:val="009A2302"/>
    <w:rsid w:val="009A3C08"/>
    <w:rsid w:val="009A448D"/>
    <w:rsid w:val="009A5063"/>
    <w:rsid w:val="009A5382"/>
    <w:rsid w:val="009A756B"/>
    <w:rsid w:val="009B0C12"/>
    <w:rsid w:val="009B0CC1"/>
    <w:rsid w:val="009B22E9"/>
    <w:rsid w:val="009C0F58"/>
    <w:rsid w:val="009C7464"/>
    <w:rsid w:val="009E2880"/>
    <w:rsid w:val="009E2B09"/>
    <w:rsid w:val="009E722D"/>
    <w:rsid w:val="009F3C67"/>
    <w:rsid w:val="009F4528"/>
    <w:rsid w:val="009F6E00"/>
    <w:rsid w:val="00A0006C"/>
    <w:rsid w:val="00A00A21"/>
    <w:rsid w:val="00A00E64"/>
    <w:rsid w:val="00A011AF"/>
    <w:rsid w:val="00A02D19"/>
    <w:rsid w:val="00A13081"/>
    <w:rsid w:val="00A168DC"/>
    <w:rsid w:val="00A17E51"/>
    <w:rsid w:val="00A24C4A"/>
    <w:rsid w:val="00A24E99"/>
    <w:rsid w:val="00A26F77"/>
    <w:rsid w:val="00A3209D"/>
    <w:rsid w:val="00A46998"/>
    <w:rsid w:val="00A55CF3"/>
    <w:rsid w:val="00A621B7"/>
    <w:rsid w:val="00A627C3"/>
    <w:rsid w:val="00A6433E"/>
    <w:rsid w:val="00A66548"/>
    <w:rsid w:val="00A70598"/>
    <w:rsid w:val="00A71F73"/>
    <w:rsid w:val="00A72B10"/>
    <w:rsid w:val="00A73107"/>
    <w:rsid w:val="00A73567"/>
    <w:rsid w:val="00A81868"/>
    <w:rsid w:val="00A82DB4"/>
    <w:rsid w:val="00A90FBB"/>
    <w:rsid w:val="00A912D3"/>
    <w:rsid w:val="00A922C3"/>
    <w:rsid w:val="00A934F7"/>
    <w:rsid w:val="00A940BB"/>
    <w:rsid w:val="00A945C6"/>
    <w:rsid w:val="00A955A0"/>
    <w:rsid w:val="00A95A0A"/>
    <w:rsid w:val="00AA0714"/>
    <w:rsid w:val="00AA4536"/>
    <w:rsid w:val="00AA4886"/>
    <w:rsid w:val="00AA4ABC"/>
    <w:rsid w:val="00AA60DA"/>
    <w:rsid w:val="00AA717D"/>
    <w:rsid w:val="00AB29D0"/>
    <w:rsid w:val="00AC0E2B"/>
    <w:rsid w:val="00AC733B"/>
    <w:rsid w:val="00AD061E"/>
    <w:rsid w:val="00AD0E5B"/>
    <w:rsid w:val="00AD31A0"/>
    <w:rsid w:val="00AD388D"/>
    <w:rsid w:val="00AE579E"/>
    <w:rsid w:val="00AE5F72"/>
    <w:rsid w:val="00AE6870"/>
    <w:rsid w:val="00AE7303"/>
    <w:rsid w:val="00AF1EB1"/>
    <w:rsid w:val="00AF3054"/>
    <w:rsid w:val="00AF4F86"/>
    <w:rsid w:val="00AF6A09"/>
    <w:rsid w:val="00AF7289"/>
    <w:rsid w:val="00B026BF"/>
    <w:rsid w:val="00B0571A"/>
    <w:rsid w:val="00B063AC"/>
    <w:rsid w:val="00B1245B"/>
    <w:rsid w:val="00B17EC6"/>
    <w:rsid w:val="00B24E37"/>
    <w:rsid w:val="00B3116C"/>
    <w:rsid w:val="00B360BB"/>
    <w:rsid w:val="00B408A7"/>
    <w:rsid w:val="00B4118A"/>
    <w:rsid w:val="00B43FE2"/>
    <w:rsid w:val="00B452B4"/>
    <w:rsid w:val="00B526A4"/>
    <w:rsid w:val="00B60C02"/>
    <w:rsid w:val="00B61A91"/>
    <w:rsid w:val="00B62A73"/>
    <w:rsid w:val="00B62CCE"/>
    <w:rsid w:val="00B65E9C"/>
    <w:rsid w:val="00B70EE4"/>
    <w:rsid w:val="00B73FA2"/>
    <w:rsid w:val="00B76631"/>
    <w:rsid w:val="00B76D7C"/>
    <w:rsid w:val="00B8209F"/>
    <w:rsid w:val="00B831ED"/>
    <w:rsid w:val="00B85BE8"/>
    <w:rsid w:val="00B86159"/>
    <w:rsid w:val="00B917F3"/>
    <w:rsid w:val="00B926BA"/>
    <w:rsid w:val="00B92AFB"/>
    <w:rsid w:val="00B93140"/>
    <w:rsid w:val="00B96FAD"/>
    <w:rsid w:val="00BA13BC"/>
    <w:rsid w:val="00BA5F3F"/>
    <w:rsid w:val="00BA7647"/>
    <w:rsid w:val="00BB2AFA"/>
    <w:rsid w:val="00BB6B40"/>
    <w:rsid w:val="00BC0012"/>
    <w:rsid w:val="00BC5B5D"/>
    <w:rsid w:val="00BD0A5E"/>
    <w:rsid w:val="00BD1922"/>
    <w:rsid w:val="00BD2688"/>
    <w:rsid w:val="00BD4E64"/>
    <w:rsid w:val="00BD57C4"/>
    <w:rsid w:val="00BE08D3"/>
    <w:rsid w:val="00BE0BF9"/>
    <w:rsid w:val="00BE0D9B"/>
    <w:rsid w:val="00BF173E"/>
    <w:rsid w:val="00BF31D6"/>
    <w:rsid w:val="00BF67BC"/>
    <w:rsid w:val="00BF73FE"/>
    <w:rsid w:val="00C017AF"/>
    <w:rsid w:val="00C02169"/>
    <w:rsid w:val="00C04A14"/>
    <w:rsid w:val="00C04F13"/>
    <w:rsid w:val="00C064D9"/>
    <w:rsid w:val="00C12376"/>
    <w:rsid w:val="00C12630"/>
    <w:rsid w:val="00C17AFF"/>
    <w:rsid w:val="00C21311"/>
    <w:rsid w:val="00C25468"/>
    <w:rsid w:val="00C31075"/>
    <w:rsid w:val="00C3268E"/>
    <w:rsid w:val="00C32B3C"/>
    <w:rsid w:val="00C33C5F"/>
    <w:rsid w:val="00C37F1D"/>
    <w:rsid w:val="00C411F4"/>
    <w:rsid w:val="00C450FD"/>
    <w:rsid w:val="00C457A2"/>
    <w:rsid w:val="00C466C1"/>
    <w:rsid w:val="00C547AD"/>
    <w:rsid w:val="00C55E33"/>
    <w:rsid w:val="00C562C9"/>
    <w:rsid w:val="00C63610"/>
    <w:rsid w:val="00C66112"/>
    <w:rsid w:val="00C67FDC"/>
    <w:rsid w:val="00C708A1"/>
    <w:rsid w:val="00C7100A"/>
    <w:rsid w:val="00C71139"/>
    <w:rsid w:val="00C71637"/>
    <w:rsid w:val="00C74B5D"/>
    <w:rsid w:val="00C75456"/>
    <w:rsid w:val="00C77123"/>
    <w:rsid w:val="00C80D4D"/>
    <w:rsid w:val="00C81875"/>
    <w:rsid w:val="00C85D90"/>
    <w:rsid w:val="00C9235B"/>
    <w:rsid w:val="00C95704"/>
    <w:rsid w:val="00C972DC"/>
    <w:rsid w:val="00C97963"/>
    <w:rsid w:val="00CA41E4"/>
    <w:rsid w:val="00CA6AC6"/>
    <w:rsid w:val="00CB2095"/>
    <w:rsid w:val="00CB438C"/>
    <w:rsid w:val="00CB457D"/>
    <w:rsid w:val="00CC35F6"/>
    <w:rsid w:val="00CC4165"/>
    <w:rsid w:val="00CC5E1A"/>
    <w:rsid w:val="00CC5FF2"/>
    <w:rsid w:val="00CC7F32"/>
    <w:rsid w:val="00CD22EF"/>
    <w:rsid w:val="00CD28EB"/>
    <w:rsid w:val="00CD6FBD"/>
    <w:rsid w:val="00CE2216"/>
    <w:rsid w:val="00CE31FD"/>
    <w:rsid w:val="00CE431D"/>
    <w:rsid w:val="00CE43C2"/>
    <w:rsid w:val="00CE5D10"/>
    <w:rsid w:val="00CF1598"/>
    <w:rsid w:val="00CF40D9"/>
    <w:rsid w:val="00CF6999"/>
    <w:rsid w:val="00CF6E65"/>
    <w:rsid w:val="00CF7C46"/>
    <w:rsid w:val="00D00072"/>
    <w:rsid w:val="00D00A0D"/>
    <w:rsid w:val="00D01742"/>
    <w:rsid w:val="00D02F97"/>
    <w:rsid w:val="00D03EAE"/>
    <w:rsid w:val="00D04608"/>
    <w:rsid w:val="00D04B8D"/>
    <w:rsid w:val="00D07E36"/>
    <w:rsid w:val="00D10044"/>
    <w:rsid w:val="00D13823"/>
    <w:rsid w:val="00D138D4"/>
    <w:rsid w:val="00D163B8"/>
    <w:rsid w:val="00D2258A"/>
    <w:rsid w:val="00D22E41"/>
    <w:rsid w:val="00D24F29"/>
    <w:rsid w:val="00D3065D"/>
    <w:rsid w:val="00D327BD"/>
    <w:rsid w:val="00D33579"/>
    <w:rsid w:val="00D344BD"/>
    <w:rsid w:val="00D366A8"/>
    <w:rsid w:val="00D36AE1"/>
    <w:rsid w:val="00D41BD3"/>
    <w:rsid w:val="00D437C2"/>
    <w:rsid w:val="00D446A6"/>
    <w:rsid w:val="00D455D7"/>
    <w:rsid w:val="00D45925"/>
    <w:rsid w:val="00D54649"/>
    <w:rsid w:val="00D54E1B"/>
    <w:rsid w:val="00D55346"/>
    <w:rsid w:val="00D55456"/>
    <w:rsid w:val="00D611B8"/>
    <w:rsid w:val="00D63145"/>
    <w:rsid w:val="00D728D8"/>
    <w:rsid w:val="00D73A78"/>
    <w:rsid w:val="00D765E4"/>
    <w:rsid w:val="00D76B81"/>
    <w:rsid w:val="00D90626"/>
    <w:rsid w:val="00D9343B"/>
    <w:rsid w:val="00DA1E67"/>
    <w:rsid w:val="00DA295A"/>
    <w:rsid w:val="00DA35D0"/>
    <w:rsid w:val="00DA3784"/>
    <w:rsid w:val="00DC3C12"/>
    <w:rsid w:val="00DC4BF1"/>
    <w:rsid w:val="00DC4EB3"/>
    <w:rsid w:val="00DD0568"/>
    <w:rsid w:val="00DD27E0"/>
    <w:rsid w:val="00DD2FEA"/>
    <w:rsid w:val="00DD344C"/>
    <w:rsid w:val="00DD450D"/>
    <w:rsid w:val="00DE152E"/>
    <w:rsid w:val="00DE4A07"/>
    <w:rsid w:val="00DF3103"/>
    <w:rsid w:val="00DF58EE"/>
    <w:rsid w:val="00DF6E3D"/>
    <w:rsid w:val="00E00C00"/>
    <w:rsid w:val="00E0239A"/>
    <w:rsid w:val="00E04C1A"/>
    <w:rsid w:val="00E06C09"/>
    <w:rsid w:val="00E1419E"/>
    <w:rsid w:val="00E15B67"/>
    <w:rsid w:val="00E2093D"/>
    <w:rsid w:val="00E3332D"/>
    <w:rsid w:val="00E335E1"/>
    <w:rsid w:val="00E3429D"/>
    <w:rsid w:val="00E416AE"/>
    <w:rsid w:val="00E53C7C"/>
    <w:rsid w:val="00E614FC"/>
    <w:rsid w:val="00E61DAB"/>
    <w:rsid w:val="00E62888"/>
    <w:rsid w:val="00E657DF"/>
    <w:rsid w:val="00E665F4"/>
    <w:rsid w:val="00E66C09"/>
    <w:rsid w:val="00E81199"/>
    <w:rsid w:val="00E829E9"/>
    <w:rsid w:val="00E834D7"/>
    <w:rsid w:val="00E92C50"/>
    <w:rsid w:val="00E9362C"/>
    <w:rsid w:val="00E938F8"/>
    <w:rsid w:val="00E96292"/>
    <w:rsid w:val="00E9661C"/>
    <w:rsid w:val="00E9771F"/>
    <w:rsid w:val="00EA1779"/>
    <w:rsid w:val="00EA22FB"/>
    <w:rsid w:val="00EA38EF"/>
    <w:rsid w:val="00EA57CC"/>
    <w:rsid w:val="00EA68F8"/>
    <w:rsid w:val="00EA7E9E"/>
    <w:rsid w:val="00EB0825"/>
    <w:rsid w:val="00EB1396"/>
    <w:rsid w:val="00EB1A65"/>
    <w:rsid w:val="00EB3CCD"/>
    <w:rsid w:val="00ED1F27"/>
    <w:rsid w:val="00ED3DAA"/>
    <w:rsid w:val="00ED43E8"/>
    <w:rsid w:val="00EE40A3"/>
    <w:rsid w:val="00EE40DD"/>
    <w:rsid w:val="00EE57A0"/>
    <w:rsid w:val="00EE74F9"/>
    <w:rsid w:val="00EF06B6"/>
    <w:rsid w:val="00F024ED"/>
    <w:rsid w:val="00F0369F"/>
    <w:rsid w:val="00F036F0"/>
    <w:rsid w:val="00F052A0"/>
    <w:rsid w:val="00F05C01"/>
    <w:rsid w:val="00F13AE1"/>
    <w:rsid w:val="00F218A6"/>
    <w:rsid w:val="00F219E3"/>
    <w:rsid w:val="00F21D08"/>
    <w:rsid w:val="00F240E9"/>
    <w:rsid w:val="00F24CD5"/>
    <w:rsid w:val="00F25D4F"/>
    <w:rsid w:val="00F3013B"/>
    <w:rsid w:val="00F3141D"/>
    <w:rsid w:val="00F34515"/>
    <w:rsid w:val="00F42042"/>
    <w:rsid w:val="00F45CC2"/>
    <w:rsid w:val="00F4675A"/>
    <w:rsid w:val="00F52471"/>
    <w:rsid w:val="00F53E48"/>
    <w:rsid w:val="00F60526"/>
    <w:rsid w:val="00F616E6"/>
    <w:rsid w:val="00F64C33"/>
    <w:rsid w:val="00F65A18"/>
    <w:rsid w:val="00F70235"/>
    <w:rsid w:val="00F736D3"/>
    <w:rsid w:val="00F805AE"/>
    <w:rsid w:val="00F82367"/>
    <w:rsid w:val="00F86F49"/>
    <w:rsid w:val="00F91F04"/>
    <w:rsid w:val="00F92928"/>
    <w:rsid w:val="00F92F36"/>
    <w:rsid w:val="00FA23D0"/>
    <w:rsid w:val="00FA507B"/>
    <w:rsid w:val="00FB0251"/>
    <w:rsid w:val="00FB032C"/>
    <w:rsid w:val="00FB348B"/>
    <w:rsid w:val="00FB3E1C"/>
    <w:rsid w:val="00FB7C55"/>
    <w:rsid w:val="00FC0AA6"/>
    <w:rsid w:val="00FC7D5B"/>
    <w:rsid w:val="00FD047E"/>
    <w:rsid w:val="00FD3A7A"/>
    <w:rsid w:val="00FD5C73"/>
    <w:rsid w:val="00FD6808"/>
    <w:rsid w:val="00FE218D"/>
    <w:rsid w:val="00FE603D"/>
    <w:rsid w:val="00FF0E25"/>
    <w:rsid w:val="00FF1B4B"/>
    <w:rsid w:val="00FF598A"/>
    <w:rsid w:val="00FF6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6A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173672"/>
    <w:pPr>
      <w:keepNext/>
      <w:spacing w:after="0" w:line="240" w:lineRule="auto"/>
      <w:outlineLvl w:val="0"/>
    </w:pPr>
    <w:rPr>
      <w:rFonts w:ascii="Times New Roman" w:eastAsia="Times New Roman" w:hAnsi="Times New Roman"/>
      <w:sz w:val="28"/>
      <w:szCs w:val="24"/>
      <w:lang w:val="sr-Cyrl-C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74E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73672"/>
    <w:rPr>
      <w:rFonts w:ascii="Times New Roman" w:hAnsi="Times New Roman" w:cs="Times New Roman"/>
      <w:sz w:val="24"/>
      <w:szCs w:val="24"/>
      <w:lang w:val="sr-Cyrl-C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E74E4"/>
    <w:rPr>
      <w:rFonts w:ascii="Cambria" w:hAnsi="Cambria" w:cs="Times New Roman"/>
      <w:b/>
      <w:bCs/>
      <w:color w:val="4F81BD"/>
      <w:sz w:val="26"/>
      <w:szCs w:val="26"/>
    </w:rPr>
  </w:style>
  <w:style w:type="paragraph" w:styleId="NoSpacing">
    <w:name w:val="No Spacing"/>
    <w:uiPriority w:val="99"/>
    <w:qFormat/>
    <w:rsid w:val="00BF67BC"/>
  </w:style>
  <w:style w:type="character" w:styleId="Hyperlink">
    <w:name w:val="Hyperlink"/>
    <w:basedOn w:val="DefaultParagraphFont"/>
    <w:uiPriority w:val="99"/>
    <w:semiHidden/>
    <w:rsid w:val="008A7268"/>
    <w:rPr>
      <w:rFonts w:cs="Times New Roman"/>
      <w:color w:val="0000FF"/>
      <w:u w:val="single"/>
    </w:rPr>
  </w:style>
  <w:style w:type="character" w:customStyle="1" w:styleId="hps">
    <w:name w:val="hps"/>
    <w:basedOn w:val="DefaultParagraphFont"/>
    <w:uiPriority w:val="99"/>
    <w:rsid w:val="00C63610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rsid w:val="006A47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A4705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A4705"/>
    <w:rPr>
      <w:rFonts w:cs="Times New Roman"/>
      <w:vertAlign w:val="superscript"/>
    </w:rPr>
  </w:style>
  <w:style w:type="character" w:customStyle="1" w:styleId="lang-hr">
    <w:name w:val="lang-hr"/>
    <w:basedOn w:val="DefaultParagraphFont"/>
    <w:uiPriority w:val="99"/>
    <w:rsid w:val="00C04A14"/>
    <w:rPr>
      <w:rFonts w:cs="Times New Roman"/>
    </w:rPr>
  </w:style>
  <w:style w:type="character" w:customStyle="1" w:styleId="lang-sl">
    <w:name w:val="lang-sl"/>
    <w:basedOn w:val="DefaultParagraphFont"/>
    <w:uiPriority w:val="99"/>
    <w:rsid w:val="00C04A14"/>
    <w:rPr>
      <w:rFonts w:cs="Times New Roman"/>
    </w:rPr>
  </w:style>
  <w:style w:type="character" w:customStyle="1" w:styleId="lang-bg">
    <w:name w:val="lang-bg"/>
    <w:basedOn w:val="DefaultParagraphFont"/>
    <w:uiPriority w:val="99"/>
    <w:rsid w:val="00C04A14"/>
    <w:rPr>
      <w:rFonts w:cs="Times New Roman"/>
    </w:rPr>
  </w:style>
  <w:style w:type="character" w:customStyle="1" w:styleId="lang-tr">
    <w:name w:val="lang-tr"/>
    <w:basedOn w:val="DefaultParagraphFont"/>
    <w:uiPriority w:val="99"/>
    <w:rsid w:val="00C04A14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9E288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sr-Latn-CS" w:eastAsia="sr-Latn-CS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9E2880"/>
    <w:rPr>
      <w:rFonts w:ascii="Courier New" w:hAnsi="Courier New" w:cs="Courier New"/>
      <w:sz w:val="20"/>
      <w:szCs w:val="20"/>
      <w:lang w:val="sr-Latn-CS" w:eastAsia="sr-Latn-CS"/>
    </w:rPr>
  </w:style>
  <w:style w:type="paragraph" w:styleId="Header">
    <w:name w:val="header"/>
    <w:basedOn w:val="Normal"/>
    <w:link w:val="HeaderChar"/>
    <w:uiPriority w:val="99"/>
    <w:semiHidden/>
    <w:rsid w:val="006F1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F14D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F1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F14DA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90</Pages>
  <Words>11487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Jovan Zivlak</dc:title>
  <dc:subject/>
  <dc:creator>korisnik</dc:creator>
  <cp:keywords/>
  <dc:description/>
  <cp:lastModifiedBy>User</cp:lastModifiedBy>
  <cp:revision>2</cp:revision>
  <dcterms:created xsi:type="dcterms:W3CDTF">2014-05-18T14:42:00Z</dcterms:created>
  <dcterms:modified xsi:type="dcterms:W3CDTF">2014-05-18T14:42:00Z</dcterms:modified>
</cp:coreProperties>
</file>